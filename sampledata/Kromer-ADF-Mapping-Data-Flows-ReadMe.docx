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6848F" w14:textId="56401AB8" w:rsidR="00F652EB" w:rsidRDefault="003C170D" w:rsidP="00F652EB">
      <w:pPr>
        <w:pStyle w:val="ChapterTitle"/>
      </w:pPr>
      <w:r>
        <w:t>Pipeline Template Import</w:t>
      </w:r>
    </w:p>
    <w:p w14:paraId="45193E50" w14:textId="747856D4" w:rsidR="003C170D" w:rsidRDefault="003C170D" w:rsidP="003C170D">
      <w:pPr>
        <w:pStyle w:val="BodyText"/>
      </w:pPr>
    </w:p>
    <w:p w14:paraId="47A80611" w14:textId="378A39A2" w:rsidR="003C170D" w:rsidRDefault="00767EC5" w:rsidP="003C170D">
      <w:pPr>
        <w:pStyle w:val="BodyText"/>
      </w:pPr>
      <w:r>
        <w:t>There are two complete pipelines included as source code with this book.</w:t>
      </w:r>
      <w:r w:rsidR="00DD7C20">
        <w:t xml:space="preserve"> They can be imported directly into your existing Azure Data Factory as pipeline templates. </w:t>
      </w:r>
      <w:r w:rsidR="00430126">
        <w:t>Below are the steps you need to follow to import these templates into your factory.</w:t>
      </w:r>
    </w:p>
    <w:p w14:paraId="6320B226" w14:textId="2B6B5ED7" w:rsidR="00DD7C20" w:rsidRDefault="00DD7C20" w:rsidP="00DD7C20">
      <w:pPr>
        <w:pStyle w:val="Heading1"/>
      </w:pPr>
      <w:r>
        <w:t>Importing pipeline templates</w:t>
      </w:r>
    </w:p>
    <w:p w14:paraId="79D30A02" w14:textId="1A65C692" w:rsidR="00DD7C20" w:rsidRDefault="00DD7C20" w:rsidP="00430126">
      <w:pPr>
        <w:pStyle w:val="BodyText"/>
        <w:numPr>
          <w:ilvl w:val="0"/>
          <w:numId w:val="35"/>
        </w:numPr>
      </w:pPr>
      <w:r>
        <w:t>From the ADF browser UI, go to New &gt; Pipeline &gt; Import from pipeline template (figure 1).</w:t>
      </w:r>
    </w:p>
    <w:p w14:paraId="4D00870E" w14:textId="77777777" w:rsidR="00DD7C20" w:rsidRDefault="00DD7C20" w:rsidP="00DD7C20">
      <w:pPr>
        <w:pStyle w:val="BodyText"/>
        <w:keepNext/>
      </w:pPr>
      <w:r w:rsidRPr="00DD7C20">
        <w:drawing>
          <wp:inline distT="0" distB="0" distL="0" distR="0" wp14:anchorId="6A3B1083" wp14:editId="7EE1292B">
            <wp:extent cx="5029200" cy="2220595"/>
            <wp:effectExtent l="0" t="0" r="0" b="825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stretch>
                      <a:fillRect/>
                    </a:stretch>
                  </pic:blipFill>
                  <pic:spPr>
                    <a:xfrm>
                      <a:off x="0" y="0"/>
                      <a:ext cx="5029200" cy="2220595"/>
                    </a:xfrm>
                    <a:prstGeom prst="rect">
                      <a:avLst/>
                    </a:prstGeom>
                  </pic:spPr>
                </pic:pic>
              </a:graphicData>
            </a:graphic>
          </wp:inline>
        </w:drawing>
      </w:r>
    </w:p>
    <w:p w14:paraId="5E445EE2" w14:textId="61D94769" w:rsidR="00DD7C20" w:rsidRDefault="00DD7C20" w:rsidP="00DD7C20">
      <w:pPr>
        <w:pStyle w:val="Caption"/>
      </w:pPr>
      <w:r>
        <w:t xml:space="preserve">Figure </w:t>
      </w:r>
      <w:fldSimple w:instr=" SEQ Figure \* ARABIC ">
        <w:r w:rsidR="0043029F">
          <w:rPr>
            <w:noProof/>
          </w:rPr>
          <w:t>1</w:t>
        </w:r>
      </w:fldSimple>
      <w:r>
        <w:t>. New pipeline from template</w:t>
      </w:r>
    </w:p>
    <w:p w14:paraId="75C7A29C" w14:textId="3887B4FF" w:rsidR="00DD7C20" w:rsidRDefault="00DD7C20" w:rsidP="00430126">
      <w:pPr>
        <w:pStyle w:val="BodyText"/>
        <w:numPr>
          <w:ilvl w:val="0"/>
          <w:numId w:val="35"/>
        </w:numPr>
      </w:pPr>
      <w:r>
        <w:t>Select the template zip file from your file explorer (figure 2)</w:t>
      </w:r>
    </w:p>
    <w:p w14:paraId="382F9059" w14:textId="77777777" w:rsidR="00DD7C20" w:rsidRDefault="00DD7C20" w:rsidP="00DD7C20">
      <w:pPr>
        <w:pStyle w:val="BodyText"/>
        <w:keepNext/>
      </w:pPr>
      <w:r w:rsidRPr="00DD7C20">
        <w:drawing>
          <wp:inline distT="0" distB="0" distL="0" distR="0" wp14:anchorId="709BAC26" wp14:editId="7B885257">
            <wp:extent cx="5029200" cy="284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284480"/>
                    </a:xfrm>
                    <a:prstGeom prst="rect">
                      <a:avLst/>
                    </a:prstGeom>
                  </pic:spPr>
                </pic:pic>
              </a:graphicData>
            </a:graphic>
          </wp:inline>
        </w:drawing>
      </w:r>
    </w:p>
    <w:p w14:paraId="49DD65BF" w14:textId="41944F24" w:rsidR="00DD7C20" w:rsidRDefault="00DD7C20" w:rsidP="00DD7C20">
      <w:pPr>
        <w:pStyle w:val="Caption"/>
      </w:pPr>
      <w:r>
        <w:t xml:space="preserve">Figure </w:t>
      </w:r>
      <w:fldSimple w:instr=" SEQ Figure \* ARABIC ">
        <w:r w:rsidR="0043029F">
          <w:rPr>
            <w:noProof/>
          </w:rPr>
          <w:t>2</w:t>
        </w:r>
      </w:fldSimple>
      <w:r>
        <w:t>. Select template zip file</w:t>
      </w:r>
    </w:p>
    <w:p w14:paraId="6F100AC3" w14:textId="5579BC19" w:rsidR="00DD7C20" w:rsidRDefault="00DD7C20" w:rsidP="00DD7C20">
      <w:pPr>
        <w:pStyle w:val="BodyText"/>
      </w:pPr>
    </w:p>
    <w:p w14:paraId="0EE53E78" w14:textId="3299C082" w:rsidR="00767EC5" w:rsidRDefault="00266578" w:rsidP="00430126">
      <w:pPr>
        <w:pStyle w:val="BodyText"/>
        <w:numPr>
          <w:ilvl w:val="0"/>
          <w:numId w:val="35"/>
        </w:numPr>
      </w:pPr>
      <w:r>
        <w:t xml:space="preserve">After selecting the file, you will be prompted to choose Linked Services so that you can enter your own credentials and </w:t>
      </w:r>
      <w:r w:rsidR="00430126">
        <w:t xml:space="preserve">the </w:t>
      </w:r>
      <w:r>
        <w:t>file or database locations for the source data in each of the samples. You can either use an existing Linked Service or create new ones. The location of the sample data is included below in each sample.</w:t>
      </w:r>
    </w:p>
    <w:p w14:paraId="4634E11A" w14:textId="182EC519" w:rsidR="0043029F" w:rsidRDefault="0043029F" w:rsidP="00430126">
      <w:pPr>
        <w:pStyle w:val="BodyText"/>
        <w:numPr>
          <w:ilvl w:val="0"/>
          <w:numId w:val="35"/>
        </w:numPr>
      </w:pPr>
      <w:r>
        <w:t>When you are finished with the Linked Service selection, click “Use this template” and ADF will add the pipeline with the datasets and data flows to your factory (figure 3).</w:t>
      </w:r>
    </w:p>
    <w:p w14:paraId="42F1FE46" w14:textId="77777777" w:rsidR="0043029F" w:rsidRDefault="0043029F" w:rsidP="0043029F">
      <w:pPr>
        <w:pStyle w:val="BodyText"/>
        <w:keepNext/>
      </w:pPr>
      <w:r w:rsidRPr="0043029F">
        <w:drawing>
          <wp:inline distT="0" distB="0" distL="0" distR="0" wp14:anchorId="5B4A375B" wp14:editId="397B361E">
            <wp:extent cx="5029200" cy="2413000"/>
            <wp:effectExtent l="0" t="0" r="0" b="635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5029200" cy="2413000"/>
                    </a:xfrm>
                    <a:prstGeom prst="rect">
                      <a:avLst/>
                    </a:prstGeom>
                  </pic:spPr>
                </pic:pic>
              </a:graphicData>
            </a:graphic>
          </wp:inline>
        </w:drawing>
      </w:r>
    </w:p>
    <w:p w14:paraId="44F11626" w14:textId="1260C557" w:rsidR="0043029F" w:rsidRDefault="0043029F" w:rsidP="0043029F">
      <w:pPr>
        <w:pStyle w:val="Caption"/>
      </w:pPr>
      <w:r>
        <w:t xml:space="preserve">Figure </w:t>
      </w:r>
      <w:fldSimple w:instr=" SEQ Figure \* ARABIC ">
        <w:r>
          <w:rPr>
            <w:noProof/>
          </w:rPr>
          <w:t>3</w:t>
        </w:r>
      </w:fldSimple>
      <w:r>
        <w:t xml:space="preserve">. </w:t>
      </w:r>
      <w:proofErr w:type="gramStart"/>
      <w:r>
        <w:t>Final</w:t>
      </w:r>
      <w:proofErr w:type="gramEnd"/>
      <w:r>
        <w:t xml:space="preserve"> step in pipeline creation from template is to click "Use this template".</w:t>
      </w:r>
    </w:p>
    <w:p w14:paraId="14CF404C" w14:textId="253419D8" w:rsidR="00D87F6C" w:rsidRDefault="00D87F6C" w:rsidP="00DD7C20">
      <w:pPr>
        <w:pStyle w:val="Heading1"/>
      </w:pPr>
      <w:r>
        <w:t xml:space="preserve">Data </w:t>
      </w:r>
      <w:r w:rsidR="00DD7C20">
        <w:t>d</w:t>
      </w:r>
      <w:r>
        <w:t>eduplication</w:t>
      </w:r>
    </w:p>
    <w:p w14:paraId="0421A242" w14:textId="19954F69" w:rsidR="00D87F6C" w:rsidRDefault="00046D1B" w:rsidP="003C170D">
      <w:pPr>
        <w:pStyle w:val="BodyText"/>
      </w:pPr>
      <w:r>
        <w:t xml:space="preserve">The data deduplication template is in </w:t>
      </w:r>
      <w:proofErr w:type="gramStart"/>
      <w:r>
        <w:t>file</w:t>
      </w:r>
      <w:proofErr w:type="gramEnd"/>
      <w:r>
        <w:t xml:space="preserve"> </w:t>
      </w:r>
      <w:r w:rsidRPr="00046D1B">
        <w:t>dedupePipeline</w:t>
      </w:r>
      <w:r>
        <w:t xml:space="preserve">.zip. There are two data flows included in this pipeline that represent the complete projects from the book where we created a distinct rows </w:t>
      </w:r>
      <w:r w:rsidR="00335A84">
        <w:t xml:space="preserve">data flow and a deduplication scoring data flow. The source data for the distinct rows data flow uses the movie ranking database CSV file here: </w:t>
      </w:r>
      <w:hyperlink r:id="rId11" w:history="1">
        <w:r w:rsidR="00335A84" w:rsidRPr="00403B33">
          <w:rPr>
            <w:rStyle w:val="Hyperlink"/>
          </w:rPr>
          <w:t>https://github.com/kromerm/adfdataflowdocs/blob/master/sampledata/moviesDB.csv</w:t>
        </w:r>
      </w:hyperlink>
      <w:r w:rsidR="00335A84">
        <w:t xml:space="preserve">. You can download that file and store it in your blob store container and then </w:t>
      </w:r>
      <w:r w:rsidR="00335A84">
        <w:lastRenderedPageBreak/>
        <w:t xml:space="preserve">point to it using the source </w:t>
      </w:r>
      <w:r w:rsidR="00430126">
        <w:t>l</w:t>
      </w:r>
      <w:r w:rsidR="00335A84">
        <w:t xml:space="preserve">inked </w:t>
      </w:r>
      <w:r w:rsidR="00430126">
        <w:t>s</w:t>
      </w:r>
      <w:r w:rsidR="00335A84">
        <w:t xml:space="preserve">ervice </w:t>
      </w:r>
      <w:r w:rsidR="00430126">
        <w:t xml:space="preserve">prompt </w:t>
      </w:r>
      <w:r w:rsidR="00335A84">
        <w:t>when creating the pipeline from the template.</w:t>
      </w:r>
    </w:p>
    <w:p w14:paraId="6B5A9C41" w14:textId="7F060AD2" w:rsidR="00335A84" w:rsidRDefault="00335A84" w:rsidP="003C170D">
      <w:pPr>
        <w:pStyle w:val="BodyText"/>
      </w:pPr>
      <w:r>
        <w:t xml:space="preserve">The deduplication matching data flow uses sample names data from a random name generator </w:t>
      </w:r>
      <w:hyperlink r:id="rId12" w:history="1">
        <w:r w:rsidRPr="009C570C">
          <w:rPr>
            <w:rStyle w:val="Hyperlink"/>
          </w:rPr>
          <w:t>here</w:t>
        </w:r>
      </w:hyperlink>
      <w:r>
        <w:t xml:space="preserve">. You can download a CSV from there and store it in your blob store container, then point to it with the </w:t>
      </w:r>
      <w:r w:rsidR="00430126">
        <w:t>l</w:t>
      </w:r>
      <w:r>
        <w:t xml:space="preserve">inked </w:t>
      </w:r>
      <w:r w:rsidR="00430126">
        <w:t>s</w:t>
      </w:r>
      <w:r>
        <w:t>ervice used for the deduplication matching data flow.</w:t>
      </w:r>
    </w:p>
    <w:p w14:paraId="3D78D3FB" w14:textId="5DC22FA1" w:rsidR="00D87F6C" w:rsidRDefault="00D87F6C" w:rsidP="00DD7C20">
      <w:pPr>
        <w:pStyle w:val="Heading1"/>
      </w:pPr>
      <w:r>
        <w:t xml:space="preserve">Slowly </w:t>
      </w:r>
      <w:r w:rsidR="00DD7C20">
        <w:t>c</w:t>
      </w:r>
      <w:r>
        <w:t xml:space="preserve">hanging </w:t>
      </w:r>
      <w:r w:rsidR="00DD7C20">
        <w:t>d</w:t>
      </w:r>
      <w:r>
        <w:t>imensions</w:t>
      </w:r>
    </w:p>
    <w:p w14:paraId="7DAA2261" w14:textId="0F2CF833" w:rsidR="00815908" w:rsidRDefault="00815908" w:rsidP="00815908">
      <w:pPr>
        <w:pStyle w:val="BodyText"/>
      </w:pPr>
      <w:r>
        <w:t xml:space="preserve">The slowly changing dimension sample is in the file called </w:t>
      </w:r>
      <w:r w:rsidR="00324077">
        <w:t>SCD Pipeline2.zip</w:t>
      </w:r>
      <w:r>
        <w:t>.</w:t>
      </w:r>
      <w:r w:rsidR="00324077">
        <w:t xml:space="preserve"> The sample file used as the source for new products can be downloaded here and stored in your ADLS Gen2 storage container: </w:t>
      </w:r>
      <w:hyperlink r:id="rId13" w:history="1">
        <w:r w:rsidR="00324077" w:rsidRPr="00403B33">
          <w:rPr>
            <w:rStyle w:val="Hyperlink"/>
          </w:rPr>
          <w:t>https://github.com/kromerm/adfdataflowdocs/blob/master/sampledata/Products.csv</w:t>
        </w:r>
      </w:hyperlink>
      <w:r w:rsidR="00324077">
        <w:t>. You’ll then point to that location using the linked service when creating the pipeline from the template.</w:t>
      </w:r>
    </w:p>
    <w:p w14:paraId="4B3A7FF6" w14:textId="170780D5" w:rsidR="00324077" w:rsidRPr="00815908" w:rsidRDefault="00324077" w:rsidP="00815908">
      <w:pPr>
        <w:pStyle w:val="BodyText"/>
      </w:pPr>
      <w:r>
        <w:t xml:space="preserve">To use the database sources, you will need create a linked service that points to an Azure SQL Database and load the products dimension table from the public Adventure Works sample SQL Server database: </w:t>
      </w:r>
      <w:hyperlink r:id="rId14" w:history="1">
        <w:r w:rsidRPr="00612DEF">
          <w:rPr>
            <w:rStyle w:val="Hyperlink"/>
          </w:rPr>
          <w:t>https://docs.microsoft.com/en-us/sql/samples/adventureworks-install-configure</w:t>
        </w:r>
      </w:hyperlink>
      <w:r>
        <w:t>.</w:t>
      </w:r>
    </w:p>
    <w:sectPr w:rsidR="00324077" w:rsidRPr="00815908" w:rsidSect="00625F4B">
      <w:headerReference w:type="even" r:id="rId15"/>
      <w:headerReference w:type="default" r:id="rId16"/>
      <w:footerReference w:type="even" r:id="rId17"/>
      <w:footerReference w:type="default" r:id="rId18"/>
      <w:headerReference w:type="first" r:id="rId19"/>
      <w:footerReference w:type="first" r:id="rId20"/>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9DFB9" w14:textId="77777777" w:rsidR="00DE7084" w:rsidRDefault="00DE7084" w:rsidP="00BE7597">
      <w:pPr>
        <w:spacing w:after="0" w:line="240" w:lineRule="auto"/>
      </w:pPr>
      <w:r>
        <w:separator/>
      </w:r>
    </w:p>
  </w:endnote>
  <w:endnote w:type="continuationSeparator" w:id="0">
    <w:p w14:paraId="399A3E2D" w14:textId="77777777" w:rsidR="00DE7084" w:rsidRDefault="00DE7084"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E5834"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B9A4F"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9D4B4"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CA1CE" w14:textId="77777777" w:rsidR="00DE7084" w:rsidRDefault="00DE7084" w:rsidP="00BE7597">
      <w:pPr>
        <w:spacing w:after="0" w:line="240" w:lineRule="auto"/>
      </w:pPr>
      <w:r>
        <w:separator/>
      </w:r>
    </w:p>
  </w:footnote>
  <w:footnote w:type="continuationSeparator" w:id="0">
    <w:p w14:paraId="6803DE4C" w14:textId="77777777" w:rsidR="00DE7084" w:rsidRDefault="00DE7084"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6699B"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881FD"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CDD7B"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E398B"/>
    <w:multiLevelType w:val="hybridMultilevel"/>
    <w:tmpl w:val="2968E1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DB5B32"/>
    <w:multiLevelType w:val="hybridMultilevel"/>
    <w:tmpl w:val="2F7E4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BB5AD0"/>
    <w:multiLevelType w:val="hybridMultilevel"/>
    <w:tmpl w:val="B192A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117D8C"/>
    <w:multiLevelType w:val="hybridMultilevel"/>
    <w:tmpl w:val="A8EAC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BD3BF1"/>
    <w:multiLevelType w:val="hybridMultilevel"/>
    <w:tmpl w:val="C8CCF6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0530D"/>
    <w:multiLevelType w:val="hybridMultilevel"/>
    <w:tmpl w:val="3B2EB7AC"/>
    <w:lvl w:ilvl="0" w:tplc="480E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AA4C40"/>
    <w:multiLevelType w:val="hybridMultilevel"/>
    <w:tmpl w:val="01B49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C4382E"/>
    <w:multiLevelType w:val="hybridMultilevel"/>
    <w:tmpl w:val="176A8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174E85"/>
    <w:multiLevelType w:val="hybridMultilevel"/>
    <w:tmpl w:val="7F22B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F4C4F"/>
    <w:multiLevelType w:val="hybridMultilevel"/>
    <w:tmpl w:val="C744206C"/>
    <w:lvl w:ilvl="0" w:tplc="6540A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700260"/>
    <w:multiLevelType w:val="hybridMultilevel"/>
    <w:tmpl w:val="3F00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17EF7"/>
    <w:multiLevelType w:val="hybridMultilevel"/>
    <w:tmpl w:val="B39CE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A54A1"/>
    <w:multiLevelType w:val="hybridMultilevel"/>
    <w:tmpl w:val="E77E6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A50F81"/>
    <w:multiLevelType w:val="hybridMultilevel"/>
    <w:tmpl w:val="CEC867F8"/>
    <w:lvl w:ilvl="0" w:tplc="106662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6C02C86"/>
    <w:multiLevelType w:val="hybridMultilevel"/>
    <w:tmpl w:val="01F20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44D34"/>
    <w:multiLevelType w:val="hybridMultilevel"/>
    <w:tmpl w:val="EE18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8A11D4"/>
    <w:multiLevelType w:val="hybridMultilevel"/>
    <w:tmpl w:val="1ED42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1595262">
    <w:abstractNumId w:val="9"/>
  </w:num>
  <w:num w:numId="2" w16cid:durableId="358506550">
    <w:abstractNumId w:val="7"/>
  </w:num>
  <w:num w:numId="3" w16cid:durableId="2046372347">
    <w:abstractNumId w:val="6"/>
  </w:num>
  <w:num w:numId="4" w16cid:durableId="1772047858">
    <w:abstractNumId w:val="5"/>
  </w:num>
  <w:num w:numId="5" w16cid:durableId="2009863239">
    <w:abstractNumId w:val="4"/>
  </w:num>
  <w:num w:numId="6" w16cid:durableId="2022588002">
    <w:abstractNumId w:val="8"/>
  </w:num>
  <w:num w:numId="7" w16cid:durableId="1855722804">
    <w:abstractNumId w:val="3"/>
  </w:num>
  <w:num w:numId="8" w16cid:durableId="1647395045">
    <w:abstractNumId w:val="2"/>
  </w:num>
  <w:num w:numId="9" w16cid:durableId="411044162">
    <w:abstractNumId w:val="1"/>
  </w:num>
  <w:num w:numId="10" w16cid:durableId="1154100206">
    <w:abstractNumId w:val="0"/>
  </w:num>
  <w:num w:numId="11" w16cid:durableId="126358783">
    <w:abstractNumId w:val="17"/>
  </w:num>
  <w:num w:numId="12" w16cid:durableId="1872061543">
    <w:abstractNumId w:val="12"/>
  </w:num>
  <w:num w:numId="13" w16cid:durableId="626401457">
    <w:abstractNumId w:val="26"/>
  </w:num>
  <w:num w:numId="14" w16cid:durableId="2041785102">
    <w:abstractNumId w:val="21"/>
  </w:num>
  <w:num w:numId="15" w16cid:durableId="854265459">
    <w:abstractNumId w:val="26"/>
    <w:lvlOverride w:ilvl="0">
      <w:startOverride w:val="1"/>
    </w:lvlOverride>
  </w:num>
  <w:num w:numId="16" w16cid:durableId="448820308">
    <w:abstractNumId w:val="26"/>
    <w:lvlOverride w:ilvl="0">
      <w:startOverride w:val="1"/>
    </w:lvlOverride>
  </w:num>
  <w:num w:numId="17" w16cid:durableId="647324098">
    <w:abstractNumId w:val="26"/>
    <w:lvlOverride w:ilvl="0">
      <w:startOverride w:val="1"/>
    </w:lvlOverride>
  </w:num>
  <w:num w:numId="18" w16cid:durableId="235167873">
    <w:abstractNumId w:val="16"/>
  </w:num>
  <w:num w:numId="19" w16cid:durableId="1189948294">
    <w:abstractNumId w:val="29"/>
  </w:num>
  <w:num w:numId="20" w16cid:durableId="655307447">
    <w:abstractNumId w:val="10"/>
  </w:num>
  <w:num w:numId="21" w16cid:durableId="1234777994">
    <w:abstractNumId w:val="27"/>
  </w:num>
  <w:num w:numId="22" w16cid:durableId="1982080593">
    <w:abstractNumId w:val="25"/>
  </w:num>
  <w:num w:numId="23" w16cid:durableId="452670854">
    <w:abstractNumId w:val="15"/>
  </w:num>
  <w:num w:numId="24" w16cid:durableId="1484470106">
    <w:abstractNumId w:val="23"/>
  </w:num>
  <w:num w:numId="25" w16cid:durableId="1547595283">
    <w:abstractNumId w:val="28"/>
  </w:num>
  <w:num w:numId="26" w16cid:durableId="1392850157">
    <w:abstractNumId w:val="19"/>
  </w:num>
  <w:num w:numId="27" w16cid:durableId="1797215715">
    <w:abstractNumId w:val="31"/>
  </w:num>
  <w:num w:numId="28" w16cid:durableId="462425067">
    <w:abstractNumId w:val="30"/>
  </w:num>
  <w:num w:numId="29" w16cid:durableId="64256685">
    <w:abstractNumId w:val="14"/>
  </w:num>
  <w:num w:numId="30" w16cid:durableId="1306158299">
    <w:abstractNumId w:val="22"/>
  </w:num>
  <w:num w:numId="31" w16cid:durableId="546835791">
    <w:abstractNumId w:val="13"/>
  </w:num>
  <w:num w:numId="32" w16cid:durableId="611205651">
    <w:abstractNumId w:val="11"/>
  </w:num>
  <w:num w:numId="33" w16cid:durableId="1489520683">
    <w:abstractNumId w:val="20"/>
  </w:num>
  <w:num w:numId="34" w16cid:durableId="782578176">
    <w:abstractNumId w:val="24"/>
  </w:num>
  <w:num w:numId="35" w16cid:durableId="12726688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99"/>
    <w:rsid w:val="00003D25"/>
    <w:rsid w:val="000113CA"/>
    <w:rsid w:val="0001261A"/>
    <w:rsid w:val="00012D26"/>
    <w:rsid w:val="00016A8F"/>
    <w:rsid w:val="00020E8A"/>
    <w:rsid w:val="000211AE"/>
    <w:rsid w:val="00024923"/>
    <w:rsid w:val="00025F7C"/>
    <w:rsid w:val="000266B1"/>
    <w:rsid w:val="000321C9"/>
    <w:rsid w:val="00032C73"/>
    <w:rsid w:val="000407CC"/>
    <w:rsid w:val="000410C6"/>
    <w:rsid w:val="000449A3"/>
    <w:rsid w:val="00044A2D"/>
    <w:rsid w:val="00044C4D"/>
    <w:rsid w:val="00045C71"/>
    <w:rsid w:val="00046D1B"/>
    <w:rsid w:val="0004739E"/>
    <w:rsid w:val="00054BD2"/>
    <w:rsid w:val="00054C45"/>
    <w:rsid w:val="00057704"/>
    <w:rsid w:val="00057A4F"/>
    <w:rsid w:val="00062A70"/>
    <w:rsid w:val="00063FDA"/>
    <w:rsid w:val="0007125D"/>
    <w:rsid w:val="00071900"/>
    <w:rsid w:val="00072A22"/>
    <w:rsid w:val="0007782F"/>
    <w:rsid w:val="0008022C"/>
    <w:rsid w:val="00082394"/>
    <w:rsid w:val="00083612"/>
    <w:rsid w:val="00084BBA"/>
    <w:rsid w:val="000853A7"/>
    <w:rsid w:val="000859FD"/>
    <w:rsid w:val="00086F97"/>
    <w:rsid w:val="0009138A"/>
    <w:rsid w:val="000913D7"/>
    <w:rsid w:val="00092306"/>
    <w:rsid w:val="000926C6"/>
    <w:rsid w:val="000946C6"/>
    <w:rsid w:val="00094F0E"/>
    <w:rsid w:val="0009613D"/>
    <w:rsid w:val="000975F5"/>
    <w:rsid w:val="00097602"/>
    <w:rsid w:val="00097A1F"/>
    <w:rsid w:val="00097B2F"/>
    <w:rsid w:val="00097B9D"/>
    <w:rsid w:val="000A55AD"/>
    <w:rsid w:val="000A6486"/>
    <w:rsid w:val="000A6C94"/>
    <w:rsid w:val="000A7E06"/>
    <w:rsid w:val="000B3690"/>
    <w:rsid w:val="000B5F28"/>
    <w:rsid w:val="000B73D9"/>
    <w:rsid w:val="000B7FCD"/>
    <w:rsid w:val="000C3DB3"/>
    <w:rsid w:val="000C6532"/>
    <w:rsid w:val="000C7F3C"/>
    <w:rsid w:val="000D2B6A"/>
    <w:rsid w:val="000D32AA"/>
    <w:rsid w:val="000D4D4E"/>
    <w:rsid w:val="000E00A0"/>
    <w:rsid w:val="000E0AA4"/>
    <w:rsid w:val="000E0C7E"/>
    <w:rsid w:val="000E0F16"/>
    <w:rsid w:val="000E5118"/>
    <w:rsid w:val="000E7907"/>
    <w:rsid w:val="000F4537"/>
    <w:rsid w:val="000F635B"/>
    <w:rsid w:val="00110E95"/>
    <w:rsid w:val="00113337"/>
    <w:rsid w:val="0011410E"/>
    <w:rsid w:val="001141DC"/>
    <w:rsid w:val="00116BF9"/>
    <w:rsid w:val="00117547"/>
    <w:rsid w:val="00130280"/>
    <w:rsid w:val="001306F7"/>
    <w:rsid w:val="00135314"/>
    <w:rsid w:val="001373C6"/>
    <w:rsid w:val="0014586A"/>
    <w:rsid w:val="00146262"/>
    <w:rsid w:val="00146399"/>
    <w:rsid w:val="001464D9"/>
    <w:rsid w:val="001470EE"/>
    <w:rsid w:val="00147426"/>
    <w:rsid w:val="001513EB"/>
    <w:rsid w:val="00153D71"/>
    <w:rsid w:val="0015457A"/>
    <w:rsid w:val="00155A7A"/>
    <w:rsid w:val="00156389"/>
    <w:rsid w:val="00156426"/>
    <w:rsid w:val="001614FD"/>
    <w:rsid w:val="00162E14"/>
    <w:rsid w:val="0016346F"/>
    <w:rsid w:val="001638B9"/>
    <w:rsid w:val="00166562"/>
    <w:rsid w:val="00167AF5"/>
    <w:rsid w:val="00171A5A"/>
    <w:rsid w:val="00172A57"/>
    <w:rsid w:val="001734F2"/>
    <w:rsid w:val="0017387E"/>
    <w:rsid w:val="00175230"/>
    <w:rsid w:val="001857C9"/>
    <w:rsid w:val="001914A5"/>
    <w:rsid w:val="0019344A"/>
    <w:rsid w:val="00194CB6"/>
    <w:rsid w:val="001A2A4E"/>
    <w:rsid w:val="001A430F"/>
    <w:rsid w:val="001A54DB"/>
    <w:rsid w:val="001B0633"/>
    <w:rsid w:val="001B4591"/>
    <w:rsid w:val="001B5868"/>
    <w:rsid w:val="001C4569"/>
    <w:rsid w:val="001C492B"/>
    <w:rsid w:val="001C53A7"/>
    <w:rsid w:val="001C5D3A"/>
    <w:rsid w:val="001C651F"/>
    <w:rsid w:val="001D11AF"/>
    <w:rsid w:val="001D1D19"/>
    <w:rsid w:val="001D2996"/>
    <w:rsid w:val="001D2CC0"/>
    <w:rsid w:val="001D7457"/>
    <w:rsid w:val="001E4527"/>
    <w:rsid w:val="001F1F8E"/>
    <w:rsid w:val="001F47D0"/>
    <w:rsid w:val="001F4B34"/>
    <w:rsid w:val="001F61FC"/>
    <w:rsid w:val="00200409"/>
    <w:rsid w:val="00202A94"/>
    <w:rsid w:val="00203640"/>
    <w:rsid w:val="00203B50"/>
    <w:rsid w:val="00204B3B"/>
    <w:rsid w:val="00205497"/>
    <w:rsid w:val="002064A5"/>
    <w:rsid w:val="0020686F"/>
    <w:rsid w:val="00206949"/>
    <w:rsid w:val="0021190E"/>
    <w:rsid w:val="00213013"/>
    <w:rsid w:val="00215950"/>
    <w:rsid w:val="00215CA6"/>
    <w:rsid w:val="002169AA"/>
    <w:rsid w:val="0021760A"/>
    <w:rsid w:val="0022008E"/>
    <w:rsid w:val="00220255"/>
    <w:rsid w:val="00225384"/>
    <w:rsid w:val="0022554A"/>
    <w:rsid w:val="00227268"/>
    <w:rsid w:val="00230D9F"/>
    <w:rsid w:val="00230E92"/>
    <w:rsid w:val="00232229"/>
    <w:rsid w:val="0023308F"/>
    <w:rsid w:val="00233288"/>
    <w:rsid w:val="0023789D"/>
    <w:rsid w:val="00237B6F"/>
    <w:rsid w:val="002401BA"/>
    <w:rsid w:val="002425E0"/>
    <w:rsid w:val="002427DC"/>
    <w:rsid w:val="002466DF"/>
    <w:rsid w:val="00257B99"/>
    <w:rsid w:val="0026382E"/>
    <w:rsid w:val="0026386B"/>
    <w:rsid w:val="00264F3D"/>
    <w:rsid w:val="00265720"/>
    <w:rsid w:val="00266423"/>
    <w:rsid w:val="002664D1"/>
    <w:rsid w:val="00266578"/>
    <w:rsid w:val="00270545"/>
    <w:rsid w:val="00274015"/>
    <w:rsid w:val="0027749E"/>
    <w:rsid w:val="00280202"/>
    <w:rsid w:val="00280E1C"/>
    <w:rsid w:val="00280FED"/>
    <w:rsid w:val="0028306B"/>
    <w:rsid w:val="0028472A"/>
    <w:rsid w:val="0028771D"/>
    <w:rsid w:val="00287749"/>
    <w:rsid w:val="0029346A"/>
    <w:rsid w:val="00296C34"/>
    <w:rsid w:val="002A7682"/>
    <w:rsid w:val="002A7ADB"/>
    <w:rsid w:val="002B24D1"/>
    <w:rsid w:val="002B6AB2"/>
    <w:rsid w:val="002B6DDA"/>
    <w:rsid w:val="002C4E6D"/>
    <w:rsid w:val="002C5850"/>
    <w:rsid w:val="002C6B79"/>
    <w:rsid w:val="002D1D42"/>
    <w:rsid w:val="002D210F"/>
    <w:rsid w:val="002D367C"/>
    <w:rsid w:val="002D4624"/>
    <w:rsid w:val="002D5E26"/>
    <w:rsid w:val="002D6833"/>
    <w:rsid w:val="002E1058"/>
    <w:rsid w:val="002E165E"/>
    <w:rsid w:val="002E311E"/>
    <w:rsid w:val="002E33E8"/>
    <w:rsid w:val="002E3609"/>
    <w:rsid w:val="002E3C54"/>
    <w:rsid w:val="002E3E3E"/>
    <w:rsid w:val="002E53F2"/>
    <w:rsid w:val="002E57D4"/>
    <w:rsid w:val="002F01E1"/>
    <w:rsid w:val="002F56FC"/>
    <w:rsid w:val="0030418B"/>
    <w:rsid w:val="00305740"/>
    <w:rsid w:val="00310919"/>
    <w:rsid w:val="00310B3D"/>
    <w:rsid w:val="0031407D"/>
    <w:rsid w:val="00315C94"/>
    <w:rsid w:val="00316727"/>
    <w:rsid w:val="003179CD"/>
    <w:rsid w:val="00324077"/>
    <w:rsid w:val="00325B79"/>
    <w:rsid w:val="00326F48"/>
    <w:rsid w:val="00327378"/>
    <w:rsid w:val="00327A46"/>
    <w:rsid w:val="00330EAB"/>
    <w:rsid w:val="003325CA"/>
    <w:rsid w:val="003342EE"/>
    <w:rsid w:val="003355EF"/>
    <w:rsid w:val="00335A84"/>
    <w:rsid w:val="00341D88"/>
    <w:rsid w:val="0034277B"/>
    <w:rsid w:val="003429A6"/>
    <w:rsid w:val="003446CD"/>
    <w:rsid w:val="0034494E"/>
    <w:rsid w:val="00346291"/>
    <w:rsid w:val="0035209A"/>
    <w:rsid w:val="00352E9E"/>
    <w:rsid w:val="00355E62"/>
    <w:rsid w:val="00356985"/>
    <w:rsid w:val="00357F99"/>
    <w:rsid w:val="00363408"/>
    <w:rsid w:val="00363D62"/>
    <w:rsid w:val="00364210"/>
    <w:rsid w:val="00364963"/>
    <w:rsid w:val="00364F68"/>
    <w:rsid w:val="003677DC"/>
    <w:rsid w:val="00370039"/>
    <w:rsid w:val="00370997"/>
    <w:rsid w:val="003731DF"/>
    <w:rsid w:val="00374034"/>
    <w:rsid w:val="00374772"/>
    <w:rsid w:val="00375FDB"/>
    <w:rsid w:val="00377C24"/>
    <w:rsid w:val="0038048C"/>
    <w:rsid w:val="00384E94"/>
    <w:rsid w:val="00386ECA"/>
    <w:rsid w:val="0038756E"/>
    <w:rsid w:val="00390BFB"/>
    <w:rsid w:val="003B104F"/>
    <w:rsid w:val="003B138B"/>
    <w:rsid w:val="003B189F"/>
    <w:rsid w:val="003B51A5"/>
    <w:rsid w:val="003B5EA0"/>
    <w:rsid w:val="003B6C9F"/>
    <w:rsid w:val="003C01DE"/>
    <w:rsid w:val="003C170D"/>
    <w:rsid w:val="003C2082"/>
    <w:rsid w:val="003C27E2"/>
    <w:rsid w:val="003C31B5"/>
    <w:rsid w:val="003C4CD0"/>
    <w:rsid w:val="003D0861"/>
    <w:rsid w:val="003D157A"/>
    <w:rsid w:val="003D2333"/>
    <w:rsid w:val="003D2C2C"/>
    <w:rsid w:val="003D6B8F"/>
    <w:rsid w:val="003E061C"/>
    <w:rsid w:val="003E1CC4"/>
    <w:rsid w:val="003E2760"/>
    <w:rsid w:val="003E2F5D"/>
    <w:rsid w:val="003E4EA2"/>
    <w:rsid w:val="003E51B1"/>
    <w:rsid w:val="003E52D2"/>
    <w:rsid w:val="003E6C40"/>
    <w:rsid w:val="003F1A78"/>
    <w:rsid w:val="003F2774"/>
    <w:rsid w:val="003F348F"/>
    <w:rsid w:val="003F40AF"/>
    <w:rsid w:val="003F64BD"/>
    <w:rsid w:val="003F7B39"/>
    <w:rsid w:val="00401714"/>
    <w:rsid w:val="00401F0C"/>
    <w:rsid w:val="00402464"/>
    <w:rsid w:val="00410992"/>
    <w:rsid w:val="00411DE1"/>
    <w:rsid w:val="00413C48"/>
    <w:rsid w:val="00424AC9"/>
    <w:rsid w:val="00430126"/>
    <w:rsid w:val="0043029F"/>
    <w:rsid w:val="00433631"/>
    <w:rsid w:val="00440BB7"/>
    <w:rsid w:val="00440FF7"/>
    <w:rsid w:val="004413AF"/>
    <w:rsid w:val="00441707"/>
    <w:rsid w:val="00441EBB"/>
    <w:rsid w:val="004439DC"/>
    <w:rsid w:val="00444E30"/>
    <w:rsid w:val="004451FE"/>
    <w:rsid w:val="004470E6"/>
    <w:rsid w:val="004511B6"/>
    <w:rsid w:val="00451BE4"/>
    <w:rsid w:val="00451F55"/>
    <w:rsid w:val="00453DF5"/>
    <w:rsid w:val="004550C4"/>
    <w:rsid w:val="00455850"/>
    <w:rsid w:val="0045618D"/>
    <w:rsid w:val="00456CFE"/>
    <w:rsid w:val="00460725"/>
    <w:rsid w:val="00462C94"/>
    <w:rsid w:val="00462F8D"/>
    <w:rsid w:val="00465F99"/>
    <w:rsid w:val="00467546"/>
    <w:rsid w:val="00467B6D"/>
    <w:rsid w:val="0047113E"/>
    <w:rsid w:val="00473FFE"/>
    <w:rsid w:val="00475EAB"/>
    <w:rsid w:val="00476982"/>
    <w:rsid w:val="00477373"/>
    <w:rsid w:val="00485011"/>
    <w:rsid w:val="00487E27"/>
    <w:rsid w:val="004967EA"/>
    <w:rsid w:val="004A012C"/>
    <w:rsid w:val="004A0778"/>
    <w:rsid w:val="004A5925"/>
    <w:rsid w:val="004A6AB8"/>
    <w:rsid w:val="004B0ACF"/>
    <w:rsid w:val="004B7408"/>
    <w:rsid w:val="004C2216"/>
    <w:rsid w:val="004C4280"/>
    <w:rsid w:val="004C5637"/>
    <w:rsid w:val="004C774C"/>
    <w:rsid w:val="004D1EC0"/>
    <w:rsid w:val="004D1EF1"/>
    <w:rsid w:val="004D4102"/>
    <w:rsid w:val="004D7771"/>
    <w:rsid w:val="004E1744"/>
    <w:rsid w:val="004E55CC"/>
    <w:rsid w:val="004E7726"/>
    <w:rsid w:val="004E7A6E"/>
    <w:rsid w:val="004F070E"/>
    <w:rsid w:val="004F593B"/>
    <w:rsid w:val="004F7DA2"/>
    <w:rsid w:val="00503A20"/>
    <w:rsid w:val="00505687"/>
    <w:rsid w:val="00511AE1"/>
    <w:rsid w:val="00511DC6"/>
    <w:rsid w:val="00512961"/>
    <w:rsid w:val="00524C09"/>
    <w:rsid w:val="0052597D"/>
    <w:rsid w:val="005265AB"/>
    <w:rsid w:val="00530FFB"/>
    <w:rsid w:val="0053181A"/>
    <w:rsid w:val="0053240D"/>
    <w:rsid w:val="0053342E"/>
    <w:rsid w:val="00533A86"/>
    <w:rsid w:val="0053763C"/>
    <w:rsid w:val="0054069F"/>
    <w:rsid w:val="00540B6F"/>
    <w:rsid w:val="0054311B"/>
    <w:rsid w:val="0054343C"/>
    <w:rsid w:val="005439A2"/>
    <w:rsid w:val="00544591"/>
    <w:rsid w:val="00552516"/>
    <w:rsid w:val="00553D07"/>
    <w:rsid w:val="005571CA"/>
    <w:rsid w:val="0055735D"/>
    <w:rsid w:val="00557621"/>
    <w:rsid w:val="00557AB8"/>
    <w:rsid w:val="005603C6"/>
    <w:rsid w:val="00560422"/>
    <w:rsid w:val="00560424"/>
    <w:rsid w:val="00561373"/>
    <w:rsid w:val="00563C26"/>
    <w:rsid w:val="00565525"/>
    <w:rsid w:val="00571681"/>
    <w:rsid w:val="00571D56"/>
    <w:rsid w:val="00573D1C"/>
    <w:rsid w:val="005825E2"/>
    <w:rsid w:val="0058392D"/>
    <w:rsid w:val="005909BE"/>
    <w:rsid w:val="00591947"/>
    <w:rsid w:val="00592700"/>
    <w:rsid w:val="0059313E"/>
    <w:rsid w:val="00593B91"/>
    <w:rsid w:val="00593C91"/>
    <w:rsid w:val="005945DF"/>
    <w:rsid w:val="0059667F"/>
    <w:rsid w:val="00596C03"/>
    <w:rsid w:val="005A1088"/>
    <w:rsid w:val="005B0771"/>
    <w:rsid w:val="005B20D7"/>
    <w:rsid w:val="005B2A1E"/>
    <w:rsid w:val="005B50FE"/>
    <w:rsid w:val="005C173B"/>
    <w:rsid w:val="005C2B02"/>
    <w:rsid w:val="005C2FB5"/>
    <w:rsid w:val="005C33DD"/>
    <w:rsid w:val="005D1882"/>
    <w:rsid w:val="005D3356"/>
    <w:rsid w:val="005D40CE"/>
    <w:rsid w:val="005D4280"/>
    <w:rsid w:val="005E21EA"/>
    <w:rsid w:val="005E3033"/>
    <w:rsid w:val="005E404A"/>
    <w:rsid w:val="005E7A3C"/>
    <w:rsid w:val="005F0B8F"/>
    <w:rsid w:val="005F2ABD"/>
    <w:rsid w:val="005F2AD9"/>
    <w:rsid w:val="005F3A41"/>
    <w:rsid w:val="005F48ED"/>
    <w:rsid w:val="005F4D02"/>
    <w:rsid w:val="005F5167"/>
    <w:rsid w:val="005F5E9C"/>
    <w:rsid w:val="005F5FDF"/>
    <w:rsid w:val="006004FD"/>
    <w:rsid w:val="00600DD2"/>
    <w:rsid w:val="006030D3"/>
    <w:rsid w:val="00604AED"/>
    <w:rsid w:val="00605BD9"/>
    <w:rsid w:val="00606D3F"/>
    <w:rsid w:val="006071B3"/>
    <w:rsid w:val="006100D9"/>
    <w:rsid w:val="00610F37"/>
    <w:rsid w:val="00611D45"/>
    <w:rsid w:val="0061438F"/>
    <w:rsid w:val="0061782D"/>
    <w:rsid w:val="00625F4B"/>
    <w:rsid w:val="006309CB"/>
    <w:rsid w:val="0063135C"/>
    <w:rsid w:val="00631A2E"/>
    <w:rsid w:val="00637389"/>
    <w:rsid w:val="006401FB"/>
    <w:rsid w:val="006404AC"/>
    <w:rsid w:val="00640A38"/>
    <w:rsid w:val="00640EB2"/>
    <w:rsid w:val="006421EE"/>
    <w:rsid w:val="00643447"/>
    <w:rsid w:val="00645C61"/>
    <w:rsid w:val="006553BC"/>
    <w:rsid w:val="00656AEC"/>
    <w:rsid w:val="00656F57"/>
    <w:rsid w:val="00661D79"/>
    <w:rsid w:val="0066289F"/>
    <w:rsid w:val="006643BB"/>
    <w:rsid w:val="00665927"/>
    <w:rsid w:val="006665FA"/>
    <w:rsid w:val="006707BF"/>
    <w:rsid w:val="00670B82"/>
    <w:rsid w:val="00670F72"/>
    <w:rsid w:val="0067307C"/>
    <w:rsid w:val="00675A5B"/>
    <w:rsid w:val="00680C3A"/>
    <w:rsid w:val="00682B3C"/>
    <w:rsid w:val="00683A28"/>
    <w:rsid w:val="00683B00"/>
    <w:rsid w:val="00684E98"/>
    <w:rsid w:val="0068557C"/>
    <w:rsid w:val="0068697B"/>
    <w:rsid w:val="00687533"/>
    <w:rsid w:val="0069560E"/>
    <w:rsid w:val="0069671A"/>
    <w:rsid w:val="006A32FB"/>
    <w:rsid w:val="006A4633"/>
    <w:rsid w:val="006A4810"/>
    <w:rsid w:val="006A7422"/>
    <w:rsid w:val="006B0A15"/>
    <w:rsid w:val="006B21D0"/>
    <w:rsid w:val="006B4BE3"/>
    <w:rsid w:val="006B746E"/>
    <w:rsid w:val="006B7B06"/>
    <w:rsid w:val="006B7E09"/>
    <w:rsid w:val="006C09F3"/>
    <w:rsid w:val="006C0F2F"/>
    <w:rsid w:val="006C2F39"/>
    <w:rsid w:val="006C3B9C"/>
    <w:rsid w:val="006D2745"/>
    <w:rsid w:val="006D5EE4"/>
    <w:rsid w:val="006E14BE"/>
    <w:rsid w:val="006E249A"/>
    <w:rsid w:val="006E6DEB"/>
    <w:rsid w:val="006E749F"/>
    <w:rsid w:val="006E7CE5"/>
    <w:rsid w:val="006E7EF8"/>
    <w:rsid w:val="006F0484"/>
    <w:rsid w:val="006F3A03"/>
    <w:rsid w:val="006F3BB9"/>
    <w:rsid w:val="006F6D38"/>
    <w:rsid w:val="006F6DAA"/>
    <w:rsid w:val="0070073A"/>
    <w:rsid w:val="007011AF"/>
    <w:rsid w:val="00702A45"/>
    <w:rsid w:val="00702B5F"/>
    <w:rsid w:val="00705248"/>
    <w:rsid w:val="00707DCC"/>
    <w:rsid w:val="0071260B"/>
    <w:rsid w:val="0071667B"/>
    <w:rsid w:val="00720E34"/>
    <w:rsid w:val="00723D85"/>
    <w:rsid w:val="007270AD"/>
    <w:rsid w:val="00730532"/>
    <w:rsid w:val="00732186"/>
    <w:rsid w:val="00732B42"/>
    <w:rsid w:val="00732CBA"/>
    <w:rsid w:val="007352CF"/>
    <w:rsid w:val="00736B9F"/>
    <w:rsid w:val="00742691"/>
    <w:rsid w:val="007538F9"/>
    <w:rsid w:val="00754031"/>
    <w:rsid w:val="007554C9"/>
    <w:rsid w:val="00755B44"/>
    <w:rsid w:val="00756A8E"/>
    <w:rsid w:val="0075788D"/>
    <w:rsid w:val="00761C74"/>
    <w:rsid w:val="00764BC9"/>
    <w:rsid w:val="00765C93"/>
    <w:rsid w:val="00766D89"/>
    <w:rsid w:val="00767EC5"/>
    <w:rsid w:val="00770CB1"/>
    <w:rsid w:val="00770D62"/>
    <w:rsid w:val="00771A67"/>
    <w:rsid w:val="00771CF2"/>
    <w:rsid w:val="007728CB"/>
    <w:rsid w:val="007759D4"/>
    <w:rsid w:val="007778D9"/>
    <w:rsid w:val="00781758"/>
    <w:rsid w:val="007820D6"/>
    <w:rsid w:val="00783719"/>
    <w:rsid w:val="00783F9C"/>
    <w:rsid w:val="00786AFB"/>
    <w:rsid w:val="00790B1B"/>
    <w:rsid w:val="00792947"/>
    <w:rsid w:val="007929AF"/>
    <w:rsid w:val="00795222"/>
    <w:rsid w:val="00796029"/>
    <w:rsid w:val="00796F25"/>
    <w:rsid w:val="00796F3B"/>
    <w:rsid w:val="007A25A6"/>
    <w:rsid w:val="007A2621"/>
    <w:rsid w:val="007A5664"/>
    <w:rsid w:val="007B01BF"/>
    <w:rsid w:val="007B3DA2"/>
    <w:rsid w:val="007B515A"/>
    <w:rsid w:val="007B6E39"/>
    <w:rsid w:val="007B7007"/>
    <w:rsid w:val="007B7C8E"/>
    <w:rsid w:val="007C02A4"/>
    <w:rsid w:val="007C1193"/>
    <w:rsid w:val="007C436B"/>
    <w:rsid w:val="007C4E15"/>
    <w:rsid w:val="007C4F1F"/>
    <w:rsid w:val="007D5496"/>
    <w:rsid w:val="007D56C1"/>
    <w:rsid w:val="007D7756"/>
    <w:rsid w:val="007E0F80"/>
    <w:rsid w:val="007E1392"/>
    <w:rsid w:val="007E1F76"/>
    <w:rsid w:val="007E2727"/>
    <w:rsid w:val="007E5133"/>
    <w:rsid w:val="007E64C2"/>
    <w:rsid w:val="007E72CC"/>
    <w:rsid w:val="007F3F4D"/>
    <w:rsid w:val="007F60F1"/>
    <w:rsid w:val="007F7271"/>
    <w:rsid w:val="00801BE6"/>
    <w:rsid w:val="00804324"/>
    <w:rsid w:val="00805FAC"/>
    <w:rsid w:val="00807EC3"/>
    <w:rsid w:val="00811EEC"/>
    <w:rsid w:val="00815908"/>
    <w:rsid w:val="008166F2"/>
    <w:rsid w:val="00816AA1"/>
    <w:rsid w:val="00817F01"/>
    <w:rsid w:val="0082181B"/>
    <w:rsid w:val="00822AF9"/>
    <w:rsid w:val="00823048"/>
    <w:rsid w:val="0082372A"/>
    <w:rsid w:val="00824F6F"/>
    <w:rsid w:val="00826BA2"/>
    <w:rsid w:val="00827000"/>
    <w:rsid w:val="00827F2B"/>
    <w:rsid w:val="00831BF1"/>
    <w:rsid w:val="008349AD"/>
    <w:rsid w:val="00835772"/>
    <w:rsid w:val="00843B7D"/>
    <w:rsid w:val="008467F3"/>
    <w:rsid w:val="0085009A"/>
    <w:rsid w:val="00850366"/>
    <w:rsid w:val="008579A3"/>
    <w:rsid w:val="0086148A"/>
    <w:rsid w:val="0086368D"/>
    <w:rsid w:val="00863706"/>
    <w:rsid w:val="00867288"/>
    <w:rsid w:val="0087372C"/>
    <w:rsid w:val="00874AC7"/>
    <w:rsid w:val="008762E9"/>
    <w:rsid w:val="00876D48"/>
    <w:rsid w:val="00877714"/>
    <w:rsid w:val="00877F76"/>
    <w:rsid w:val="008819E9"/>
    <w:rsid w:val="008820E5"/>
    <w:rsid w:val="008869D9"/>
    <w:rsid w:val="008869FA"/>
    <w:rsid w:val="00887082"/>
    <w:rsid w:val="00892EC7"/>
    <w:rsid w:val="00893101"/>
    <w:rsid w:val="008950E4"/>
    <w:rsid w:val="008A0E53"/>
    <w:rsid w:val="008A292A"/>
    <w:rsid w:val="008A7466"/>
    <w:rsid w:val="008A7575"/>
    <w:rsid w:val="008A77F7"/>
    <w:rsid w:val="008A7A1A"/>
    <w:rsid w:val="008B19F7"/>
    <w:rsid w:val="008B1FE3"/>
    <w:rsid w:val="008B2DDC"/>
    <w:rsid w:val="008B4602"/>
    <w:rsid w:val="008B6E5D"/>
    <w:rsid w:val="008B74AB"/>
    <w:rsid w:val="008B756E"/>
    <w:rsid w:val="008B7A42"/>
    <w:rsid w:val="008C4E64"/>
    <w:rsid w:val="008C7060"/>
    <w:rsid w:val="008D3986"/>
    <w:rsid w:val="008D4BAB"/>
    <w:rsid w:val="008D787A"/>
    <w:rsid w:val="008E137B"/>
    <w:rsid w:val="008E6598"/>
    <w:rsid w:val="008F502F"/>
    <w:rsid w:val="008F5CB6"/>
    <w:rsid w:val="008F7272"/>
    <w:rsid w:val="008F75D1"/>
    <w:rsid w:val="009034CD"/>
    <w:rsid w:val="00905699"/>
    <w:rsid w:val="00906657"/>
    <w:rsid w:val="009078BE"/>
    <w:rsid w:val="00907956"/>
    <w:rsid w:val="00913F00"/>
    <w:rsid w:val="0091588D"/>
    <w:rsid w:val="00915E77"/>
    <w:rsid w:val="00921446"/>
    <w:rsid w:val="00922FDE"/>
    <w:rsid w:val="009260A7"/>
    <w:rsid w:val="0093375B"/>
    <w:rsid w:val="009427A2"/>
    <w:rsid w:val="00943CC3"/>
    <w:rsid w:val="00945F85"/>
    <w:rsid w:val="009474E1"/>
    <w:rsid w:val="00950AA0"/>
    <w:rsid w:val="0095302E"/>
    <w:rsid w:val="0095350D"/>
    <w:rsid w:val="00954D32"/>
    <w:rsid w:val="00956AE5"/>
    <w:rsid w:val="009572BA"/>
    <w:rsid w:val="00960547"/>
    <w:rsid w:val="009608F6"/>
    <w:rsid w:val="00961921"/>
    <w:rsid w:val="00963FCC"/>
    <w:rsid w:val="009655E2"/>
    <w:rsid w:val="00966B17"/>
    <w:rsid w:val="00966C58"/>
    <w:rsid w:val="0097162E"/>
    <w:rsid w:val="00980AA2"/>
    <w:rsid w:val="00987A79"/>
    <w:rsid w:val="00991BC1"/>
    <w:rsid w:val="009924FB"/>
    <w:rsid w:val="00992C80"/>
    <w:rsid w:val="00993A4F"/>
    <w:rsid w:val="009954BD"/>
    <w:rsid w:val="009962F3"/>
    <w:rsid w:val="00996954"/>
    <w:rsid w:val="009A1DE0"/>
    <w:rsid w:val="009A5897"/>
    <w:rsid w:val="009B1A76"/>
    <w:rsid w:val="009B606F"/>
    <w:rsid w:val="009B61BF"/>
    <w:rsid w:val="009B70D0"/>
    <w:rsid w:val="009C110C"/>
    <w:rsid w:val="009C388B"/>
    <w:rsid w:val="009C4886"/>
    <w:rsid w:val="009C7695"/>
    <w:rsid w:val="009C7EE0"/>
    <w:rsid w:val="009D2641"/>
    <w:rsid w:val="009D3E5B"/>
    <w:rsid w:val="009D3EA3"/>
    <w:rsid w:val="009D7D6E"/>
    <w:rsid w:val="009E06F2"/>
    <w:rsid w:val="009E1432"/>
    <w:rsid w:val="009E539D"/>
    <w:rsid w:val="009E65C0"/>
    <w:rsid w:val="009E6EEE"/>
    <w:rsid w:val="009F4A94"/>
    <w:rsid w:val="00A10C68"/>
    <w:rsid w:val="00A144A7"/>
    <w:rsid w:val="00A24B99"/>
    <w:rsid w:val="00A31B46"/>
    <w:rsid w:val="00A33325"/>
    <w:rsid w:val="00A359EA"/>
    <w:rsid w:val="00A36F75"/>
    <w:rsid w:val="00A400FB"/>
    <w:rsid w:val="00A4221E"/>
    <w:rsid w:val="00A42815"/>
    <w:rsid w:val="00A42DFF"/>
    <w:rsid w:val="00A4322A"/>
    <w:rsid w:val="00A450B6"/>
    <w:rsid w:val="00A53FA7"/>
    <w:rsid w:val="00A5716C"/>
    <w:rsid w:val="00A61E99"/>
    <w:rsid w:val="00A637F3"/>
    <w:rsid w:val="00A7286C"/>
    <w:rsid w:val="00A7519F"/>
    <w:rsid w:val="00A771EC"/>
    <w:rsid w:val="00A812CE"/>
    <w:rsid w:val="00A81A58"/>
    <w:rsid w:val="00A82493"/>
    <w:rsid w:val="00A8305F"/>
    <w:rsid w:val="00A849E8"/>
    <w:rsid w:val="00A853BE"/>
    <w:rsid w:val="00A91FA6"/>
    <w:rsid w:val="00A92DFD"/>
    <w:rsid w:val="00A968D6"/>
    <w:rsid w:val="00AA0174"/>
    <w:rsid w:val="00AA6183"/>
    <w:rsid w:val="00AA7D95"/>
    <w:rsid w:val="00AB65D5"/>
    <w:rsid w:val="00AB67B8"/>
    <w:rsid w:val="00AB7D1A"/>
    <w:rsid w:val="00AC2056"/>
    <w:rsid w:val="00AC2287"/>
    <w:rsid w:val="00AC265C"/>
    <w:rsid w:val="00AC376E"/>
    <w:rsid w:val="00AC55D7"/>
    <w:rsid w:val="00AC593B"/>
    <w:rsid w:val="00AC7569"/>
    <w:rsid w:val="00AD0435"/>
    <w:rsid w:val="00AD48AD"/>
    <w:rsid w:val="00AD5241"/>
    <w:rsid w:val="00AD5C22"/>
    <w:rsid w:val="00AD660D"/>
    <w:rsid w:val="00AE0DFF"/>
    <w:rsid w:val="00AE5D67"/>
    <w:rsid w:val="00AF0E58"/>
    <w:rsid w:val="00AF5430"/>
    <w:rsid w:val="00AF6F89"/>
    <w:rsid w:val="00B0061B"/>
    <w:rsid w:val="00B0277D"/>
    <w:rsid w:val="00B033D8"/>
    <w:rsid w:val="00B0527A"/>
    <w:rsid w:val="00B0616D"/>
    <w:rsid w:val="00B11044"/>
    <w:rsid w:val="00B1344F"/>
    <w:rsid w:val="00B13C23"/>
    <w:rsid w:val="00B1525B"/>
    <w:rsid w:val="00B179A4"/>
    <w:rsid w:val="00B2025D"/>
    <w:rsid w:val="00B203E8"/>
    <w:rsid w:val="00B204D5"/>
    <w:rsid w:val="00B21A56"/>
    <w:rsid w:val="00B2299F"/>
    <w:rsid w:val="00B25887"/>
    <w:rsid w:val="00B26546"/>
    <w:rsid w:val="00B2656B"/>
    <w:rsid w:val="00B30027"/>
    <w:rsid w:val="00B30AB7"/>
    <w:rsid w:val="00B33667"/>
    <w:rsid w:val="00B4082C"/>
    <w:rsid w:val="00B40ED6"/>
    <w:rsid w:val="00B42A04"/>
    <w:rsid w:val="00B42E51"/>
    <w:rsid w:val="00B43DFB"/>
    <w:rsid w:val="00B44B99"/>
    <w:rsid w:val="00B47439"/>
    <w:rsid w:val="00B47FCB"/>
    <w:rsid w:val="00B50D60"/>
    <w:rsid w:val="00B52A85"/>
    <w:rsid w:val="00B62943"/>
    <w:rsid w:val="00B641D1"/>
    <w:rsid w:val="00B649E5"/>
    <w:rsid w:val="00B66A7E"/>
    <w:rsid w:val="00B67593"/>
    <w:rsid w:val="00B73F7F"/>
    <w:rsid w:val="00B80118"/>
    <w:rsid w:val="00B81CF4"/>
    <w:rsid w:val="00B8492E"/>
    <w:rsid w:val="00B85310"/>
    <w:rsid w:val="00B8635B"/>
    <w:rsid w:val="00B871EA"/>
    <w:rsid w:val="00B87477"/>
    <w:rsid w:val="00B93AAF"/>
    <w:rsid w:val="00B9611C"/>
    <w:rsid w:val="00BA2AD9"/>
    <w:rsid w:val="00BA342C"/>
    <w:rsid w:val="00BA3763"/>
    <w:rsid w:val="00BA5260"/>
    <w:rsid w:val="00BA72CF"/>
    <w:rsid w:val="00BB614D"/>
    <w:rsid w:val="00BB6A91"/>
    <w:rsid w:val="00BC0823"/>
    <w:rsid w:val="00BC320C"/>
    <w:rsid w:val="00BC58CB"/>
    <w:rsid w:val="00BC71EF"/>
    <w:rsid w:val="00BC7B9C"/>
    <w:rsid w:val="00BD0C42"/>
    <w:rsid w:val="00BD2535"/>
    <w:rsid w:val="00BD51B8"/>
    <w:rsid w:val="00BD530E"/>
    <w:rsid w:val="00BD7A0E"/>
    <w:rsid w:val="00BE10CE"/>
    <w:rsid w:val="00BE10DF"/>
    <w:rsid w:val="00BE13E8"/>
    <w:rsid w:val="00BE205C"/>
    <w:rsid w:val="00BE2A3E"/>
    <w:rsid w:val="00BE3508"/>
    <w:rsid w:val="00BE41E9"/>
    <w:rsid w:val="00BE5D0C"/>
    <w:rsid w:val="00BE682A"/>
    <w:rsid w:val="00BE6E27"/>
    <w:rsid w:val="00BE7597"/>
    <w:rsid w:val="00BF2F79"/>
    <w:rsid w:val="00BF3277"/>
    <w:rsid w:val="00BF3C28"/>
    <w:rsid w:val="00BF46D9"/>
    <w:rsid w:val="00BF61CC"/>
    <w:rsid w:val="00C014AE"/>
    <w:rsid w:val="00C026B8"/>
    <w:rsid w:val="00C02D64"/>
    <w:rsid w:val="00C0346B"/>
    <w:rsid w:val="00C07297"/>
    <w:rsid w:val="00C0797C"/>
    <w:rsid w:val="00C2154E"/>
    <w:rsid w:val="00C215CC"/>
    <w:rsid w:val="00C220A2"/>
    <w:rsid w:val="00C22C29"/>
    <w:rsid w:val="00C239EC"/>
    <w:rsid w:val="00C27B43"/>
    <w:rsid w:val="00C32B46"/>
    <w:rsid w:val="00C34292"/>
    <w:rsid w:val="00C36311"/>
    <w:rsid w:val="00C37820"/>
    <w:rsid w:val="00C378CB"/>
    <w:rsid w:val="00C4157D"/>
    <w:rsid w:val="00C41C31"/>
    <w:rsid w:val="00C42701"/>
    <w:rsid w:val="00C44ACF"/>
    <w:rsid w:val="00C47A77"/>
    <w:rsid w:val="00C5140E"/>
    <w:rsid w:val="00C607FD"/>
    <w:rsid w:val="00C65657"/>
    <w:rsid w:val="00C65E46"/>
    <w:rsid w:val="00C72355"/>
    <w:rsid w:val="00C74238"/>
    <w:rsid w:val="00C76135"/>
    <w:rsid w:val="00C774B4"/>
    <w:rsid w:val="00C83A79"/>
    <w:rsid w:val="00C84890"/>
    <w:rsid w:val="00C85123"/>
    <w:rsid w:val="00C874A0"/>
    <w:rsid w:val="00C94161"/>
    <w:rsid w:val="00CA2672"/>
    <w:rsid w:val="00CA2889"/>
    <w:rsid w:val="00CA3541"/>
    <w:rsid w:val="00CA3BA9"/>
    <w:rsid w:val="00CA3E98"/>
    <w:rsid w:val="00CA686C"/>
    <w:rsid w:val="00CB047C"/>
    <w:rsid w:val="00CB19E6"/>
    <w:rsid w:val="00CB2F8F"/>
    <w:rsid w:val="00CB35DD"/>
    <w:rsid w:val="00CB3CCA"/>
    <w:rsid w:val="00CB77EB"/>
    <w:rsid w:val="00CC0DDF"/>
    <w:rsid w:val="00CC10B3"/>
    <w:rsid w:val="00CC3AEE"/>
    <w:rsid w:val="00CC5A41"/>
    <w:rsid w:val="00CC6155"/>
    <w:rsid w:val="00CC7CCB"/>
    <w:rsid w:val="00CD00D8"/>
    <w:rsid w:val="00CD11CE"/>
    <w:rsid w:val="00CD4C72"/>
    <w:rsid w:val="00CD52C6"/>
    <w:rsid w:val="00CD6FB6"/>
    <w:rsid w:val="00CE0622"/>
    <w:rsid w:val="00CE0911"/>
    <w:rsid w:val="00CE2B8F"/>
    <w:rsid w:val="00CE31D7"/>
    <w:rsid w:val="00CE3847"/>
    <w:rsid w:val="00CF0CF7"/>
    <w:rsid w:val="00CF4F18"/>
    <w:rsid w:val="00D002A5"/>
    <w:rsid w:val="00D0172B"/>
    <w:rsid w:val="00D04EBC"/>
    <w:rsid w:val="00D1064A"/>
    <w:rsid w:val="00D10665"/>
    <w:rsid w:val="00D1190B"/>
    <w:rsid w:val="00D129EA"/>
    <w:rsid w:val="00D145BC"/>
    <w:rsid w:val="00D1737C"/>
    <w:rsid w:val="00D2098F"/>
    <w:rsid w:val="00D21BAD"/>
    <w:rsid w:val="00D21C28"/>
    <w:rsid w:val="00D222DA"/>
    <w:rsid w:val="00D238A8"/>
    <w:rsid w:val="00D251BF"/>
    <w:rsid w:val="00D25D00"/>
    <w:rsid w:val="00D30321"/>
    <w:rsid w:val="00D31550"/>
    <w:rsid w:val="00D328E4"/>
    <w:rsid w:val="00D33F18"/>
    <w:rsid w:val="00D33F2F"/>
    <w:rsid w:val="00D34847"/>
    <w:rsid w:val="00D433B3"/>
    <w:rsid w:val="00D45282"/>
    <w:rsid w:val="00D4782F"/>
    <w:rsid w:val="00D50DE4"/>
    <w:rsid w:val="00D5520A"/>
    <w:rsid w:val="00D56654"/>
    <w:rsid w:val="00D576A4"/>
    <w:rsid w:val="00D61E81"/>
    <w:rsid w:val="00D62866"/>
    <w:rsid w:val="00D63B6F"/>
    <w:rsid w:val="00D642AA"/>
    <w:rsid w:val="00D667DB"/>
    <w:rsid w:val="00D66D14"/>
    <w:rsid w:val="00D7095E"/>
    <w:rsid w:val="00D70B7B"/>
    <w:rsid w:val="00D76D9E"/>
    <w:rsid w:val="00D80C12"/>
    <w:rsid w:val="00D82D0A"/>
    <w:rsid w:val="00D850C0"/>
    <w:rsid w:val="00D85BD5"/>
    <w:rsid w:val="00D87F6C"/>
    <w:rsid w:val="00D902C4"/>
    <w:rsid w:val="00D918AD"/>
    <w:rsid w:val="00D91A07"/>
    <w:rsid w:val="00D92C30"/>
    <w:rsid w:val="00DA0483"/>
    <w:rsid w:val="00DA4ED4"/>
    <w:rsid w:val="00DA7168"/>
    <w:rsid w:val="00DB37AF"/>
    <w:rsid w:val="00DC1498"/>
    <w:rsid w:val="00DC3D74"/>
    <w:rsid w:val="00DC59C0"/>
    <w:rsid w:val="00DC7028"/>
    <w:rsid w:val="00DD1C18"/>
    <w:rsid w:val="00DD22C0"/>
    <w:rsid w:val="00DD5883"/>
    <w:rsid w:val="00DD5F45"/>
    <w:rsid w:val="00DD6E89"/>
    <w:rsid w:val="00DD7C20"/>
    <w:rsid w:val="00DE0DCA"/>
    <w:rsid w:val="00DE53C3"/>
    <w:rsid w:val="00DE7084"/>
    <w:rsid w:val="00DE78C3"/>
    <w:rsid w:val="00DE7B2B"/>
    <w:rsid w:val="00DF13E4"/>
    <w:rsid w:val="00DF3749"/>
    <w:rsid w:val="00DF38E7"/>
    <w:rsid w:val="00DF5240"/>
    <w:rsid w:val="00DF6B43"/>
    <w:rsid w:val="00E00234"/>
    <w:rsid w:val="00E00B0D"/>
    <w:rsid w:val="00E019E6"/>
    <w:rsid w:val="00E02DDE"/>
    <w:rsid w:val="00E035BA"/>
    <w:rsid w:val="00E07483"/>
    <w:rsid w:val="00E117DF"/>
    <w:rsid w:val="00E1267F"/>
    <w:rsid w:val="00E145C7"/>
    <w:rsid w:val="00E23E88"/>
    <w:rsid w:val="00E241AF"/>
    <w:rsid w:val="00E24362"/>
    <w:rsid w:val="00E269D6"/>
    <w:rsid w:val="00E27D9C"/>
    <w:rsid w:val="00E323D4"/>
    <w:rsid w:val="00E338EC"/>
    <w:rsid w:val="00E369F1"/>
    <w:rsid w:val="00E40BCC"/>
    <w:rsid w:val="00E40FBE"/>
    <w:rsid w:val="00E41C03"/>
    <w:rsid w:val="00E427C7"/>
    <w:rsid w:val="00E42D9E"/>
    <w:rsid w:val="00E477C6"/>
    <w:rsid w:val="00E51D46"/>
    <w:rsid w:val="00E530EC"/>
    <w:rsid w:val="00E55773"/>
    <w:rsid w:val="00E55D76"/>
    <w:rsid w:val="00E57341"/>
    <w:rsid w:val="00E60202"/>
    <w:rsid w:val="00E61B52"/>
    <w:rsid w:val="00E61BA0"/>
    <w:rsid w:val="00E62E9B"/>
    <w:rsid w:val="00E63685"/>
    <w:rsid w:val="00E648F4"/>
    <w:rsid w:val="00E66B6A"/>
    <w:rsid w:val="00E70B5E"/>
    <w:rsid w:val="00E71005"/>
    <w:rsid w:val="00E743D3"/>
    <w:rsid w:val="00E75D48"/>
    <w:rsid w:val="00E770AB"/>
    <w:rsid w:val="00E80194"/>
    <w:rsid w:val="00E819AA"/>
    <w:rsid w:val="00E83865"/>
    <w:rsid w:val="00E83BF0"/>
    <w:rsid w:val="00E846A0"/>
    <w:rsid w:val="00E85932"/>
    <w:rsid w:val="00E85BB1"/>
    <w:rsid w:val="00E86D39"/>
    <w:rsid w:val="00E903A3"/>
    <w:rsid w:val="00E9277F"/>
    <w:rsid w:val="00E94205"/>
    <w:rsid w:val="00EA0A02"/>
    <w:rsid w:val="00EB1B42"/>
    <w:rsid w:val="00EC27A8"/>
    <w:rsid w:val="00EC3527"/>
    <w:rsid w:val="00EC54EF"/>
    <w:rsid w:val="00ED1A38"/>
    <w:rsid w:val="00ED224D"/>
    <w:rsid w:val="00ED2D7A"/>
    <w:rsid w:val="00ED3945"/>
    <w:rsid w:val="00ED52E9"/>
    <w:rsid w:val="00ED73D3"/>
    <w:rsid w:val="00ED74E9"/>
    <w:rsid w:val="00EE0EA4"/>
    <w:rsid w:val="00EE2B07"/>
    <w:rsid w:val="00EE3D35"/>
    <w:rsid w:val="00EE4B1A"/>
    <w:rsid w:val="00EE7031"/>
    <w:rsid w:val="00EF0FA4"/>
    <w:rsid w:val="00EF1AFD"/>
    <w:rsid w:val="00EF6226"/>
    <w:rsid w:val="00EF7535"/>
    <w:rsid w:val="00F02A21"/>
    <w:rsid w:val="00F10386"/>
    <w:rsid w:val="00F13D36"/>
    <w:rsid w:val="00F2192E"/>
    <w:rsid w:val="00F22015"/>
    <w:rsid w:val="00F2205C"/>
    <w:rsid w:val="00F2522A"/>
    <w:rsid w:val="00F26C79"/>
    <w:rsid w:val="00F3089B"/>
    <w:rsid w:val="00F30F1F"/>
    <w:rsid w:val="00F32726"/>
    <w:rsid w:val="00F33AE0"/>
    <w:rsid w:val="00F3782E"/>
    <w:rsid w:val="00F43404"/>
    <w:rsid w:val="00F4694A"/>
    <w:rsid w:val="00F46C17"/>
    <w:rsid w:val="00F479B7"/>
    <w:rsid w:val="00F50751"/>
    <w:rsid w:val="00F52BC8"/>
    <w:rsid w:val="00F56111"/>
    <w:rsid w:val="00F57FEB"/>
    <w:rsid w:val="00F604D5"/>
    <w:rsid w:val="00F622B4"/>
    <w:rsid w:val="00F652EB"/>
    <w:rsid w:val="00F738BA"/>
    <w:rsid w:val="00F7507D"/>
    <w:rsid w:val="00F768B0"/>
    <w:rsid w:val="00F826E1"/>
    <w:rsid w:val="00F85FB9"/>
    <w:rsid w:val="00F91520"/>
    <w:rsid w:val="00F91F86"/>
    <w:rsid w:val="00F96606"/>
    <w:rsid w:val="00FA31A0"/>
    <w:rsid w:val="00FA42F8"/>
    <w:rsid w:val="00FA5AC6"/>
    <w:rsid w:val="00FA61DA"/>
    <w:rsid w:val="00FA6C41"/>
    <w:rsid w:val="00FB1250"/>
    <w:rsid w:val="00FB1DE7"/>
    <w:rsid w:val="00FB1E7A"/>
    <w:rsid w:val="00FB21E9"/>
    <w:rsid w:val="00FB37B4"/>
    <w:rsid w:val="00FB590C"/>
    <w:rsid w:val="00FB7A04"/>
    <w:rsid w:val="00FB7D19"/>
    <w:rsid w:val="00FB7E23"/>
    <w:rsid w:val="00FC2EB9"/>
    <w:rsid w:val="00FC39E4"/>
    <w:rsid w:val="00FD3E84"/>
    <w:rsid w:val="00FD4301"/>
    <w:rsid w:val="00FD486C"/>
    <w:rsid w:val="00FD4DE4"/>
    <w:rsid w:val="00FD5D6C"/>
    <w:rsid w:val="00FD651D"/>
    <w:rsid w:val="00FD68E0"/>
    <w:rsid w:val="00FE1893"/>
    <w:rsid w:val="00FE33BA"/>
    <w:rsid w:val="00FE7F52"/>
    <w:rsid w:val="00FF3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606E3"/>
  <w15:docId w15:val="{2C94C353-36BE-489C-8C76-F70CAF0B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character" w:styleId="UnresolvedMention">
    <w:name w:val="Unresolved Mention"/>
    <w:basedOn w:val="DefaultParagraphFont"/>
    <w:uiPriority w:val="99"/>
    <w:semiHidden/>
    <w:unhideWhenUsed/>
    <w:rsid w:val="00CD4C72"/>
    <w:rPr>
      <w:color w:val="605E5C"/>
      <w:shd w:val="clear" w:color="auto" w:fill="E1DFDD"/>
    </w:rPr>
  </w:style>
  <w:style w:type="paragraph" w:styleId="ListParagraph">
    <w:name w:val="List Paragraph"/>
    <w:basedOn w:val="Normal"/>
    <w:uiPriority w:val="34"/>
    <w:semiHidden/>
    <w:qFormat/>
    <w:locked/>
    <w:rsid w:val="00473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593792">
      <w:bodyDiv w:val="1"/>
      <w:marLeft w:val="0"/>
      <w:marRight w:val="0"/>
      <w:marTop w:val="0"/>
      <w:marBottom w:val="0"/>
      <w:divBdr>
        <w:top w:val="none" w:sz="0" w:space="0" w:color="auto"/>
        <w:left w:val="none" w:sz="0" w:space="0" w:color="auto"/>
        <w:bottom w:val="none" w:sz="0" w:space="0" w:color="auto"/>
        <w:right w:val="none" w:sz="0" w:space="0" w:color="auto"/>
      </w:divBdr>
      <w:divsChild>
        <w:div w:id="32075704">
          <w:marLeft w:val="0"/>
          <w:marRight w:val="0"/>
          <w:marTop w:val="0"/>
          <w:marBottom w:val="0"/>
          <w:divBdr>
            <w:top w:val="none" w:sz="0" w:space="0" w:color="auto"/>
            <w:left w:val="none" w:sz="0" w:space="0" w:color="auto"/>
            <w:bottom w:val="none" w:sz="0" w:space="0" w:color="auto"/>
            <w:right w:val="none" w:sz="0" w:space="0" w:color="auto"/>
          </w:divBdr>
          <w:divsChild>
            <w:div w:id="14011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9034">
      <w:bodyDiv w:val="1"/>
      <w:marLeft w:val="0"/>
      <w:marRight w:val="0"/>
      <w:marTop w:val="0"/>
      <w:marBottom w:val="0"/>
      <w:divBdr>
        <w:top w:val="none" w:sz="0" w:space="0" w:color="auto"/>
        <w:left w:val="none" w:sz="0" w:space="0" w:color="auto"/>
        <w:bottom w:val="none" w:sz="0" w:space="0" w:color="auto"/>
        <w:right w:val="none" w:sz="0" w:space="0" w:color="auto"/>
      </w:divBdr>
      <w:divsChild>
        <w:div w:id="958031080">
          <w:marLeft w:val="0"/>
          <w:marRight w:val="0"/>
          <w:marTop w:val="0"/>
          <w:marBottom w:val="0"/>
          <w:divBdr>
            <w:top w:val="none" w:sz="0" w:space="0" w:color="auto"/>
            <w:left w:val="none" w:sz="0" w:space="0" w:color="auto"/>
            <w:bottom w:val="none" w:sz="0" w:space="0" w:color="auto"/>
            <w:right w:val="none" w:sz="0" w:space="0" w:color="auto"/>
          </w:divBdr>
        </w:div>
        <w:div w:id="1185754622">
          <w:marLeft w:val="0"/>
          <w:marRight w:val="0"/>
          <w:marTop w:val="0"/>
          <w:marBottom w:val="0"/>
          <w:divBdr>
            <w:top w:val="none" w:sz="0" w:space="0" w:color="auto"/>
            <w:left w:val="none" w:sz="0" w:space="0" w:color="auto"/>
            <w:bottom w:val="none" w:sz="0" w:space="0" w:color="auto"/>
            <w:right w:val="none" w:sz="0" w:space="0" w:color="auto"/>
          </w:divBdr>
        </w:div>
        <w:div w:id="207885133">
          <w:marLeft w:val="0"/>
          <w:marRight w:val="0"/>
          <w:marTop w:val="0"/>
          <w:marBottom w:val="0"/>
          <w:divBdr>
            <w:top w:val="none" w:sz="0" w:space="0" w:color="auto"/>
            <w:left w:val="none" w:sz="0" w:space="0" w:color="auto"/>
            <w:bottom w:val="none" w:sz="0" w:space="0" w:color="auto"/>
            <w:right w:val="none" w:sz="0" w:space="0" w:color="auto"/>
          </w:divBdr>
        </w:div>
        <w:div w:id="199362534">
          <w:marLeft w:val="0"/>
          <w:marRight w:val="0"/>
          <w:marTop w:val="0"/>
          <w:marBottom w:val="0"/>
          <w:divBdr>
            <w:top w:val="none" w:sz="0" w:space="0" w:color="auto"/>
            <w:left w:val="none" w:sz="0" w:space="0" w:color="auto"/>
            <w:bottom w:val="none" w:sz="0" w:space="0" w:color="auto"/>
            <w:right w:val="none" w:sz="0" w:space="0" w:color="auto"/>
          </w:divBdr>
        </w:div>
        <w:div w:id="361712408">
          <w:marLeft w:val="0"/>
          <w:marRight w:val="0"/>
          <w:marTop w:val="0"/>
          <w:marBottom w:val="0"/>
          <w:divBdr>
            <w:top w:val="none" w:sz="0" w:space="0" w:color="auto"/>
            <w:left w:val="none" w:sz="0" w:space="0" w:color="auto"/>
            <w:bottom w:val="none" w:sz="0" w:space="0" w:color="auto"/>
            <w:right w:val="none" w:sz="0" w:space="0" w:color="auto"/>
          </w:divBdr>
        </w:div>
        <w:div w:id="2037584145">
          <w:marLeft w:val="0"/>
          <w:marRight w:val="0"/>
          <w:marTop w:val="0"/>
          <w:marBottom w:val="0"/>
          <w:divBdr>
            <w:top w:val="none" w:sz="0" w:space="0" w:color="auto"/>
            <w:left w:val="none" w:sz="0" w:space="0" w:color="auto"/>
            <w:bottom w:val="none" w:sz="0" w:space="0" w:color="auto"/>
            <w:right w:val="none" w:sz="0" w:space="0" w:color="auto"/>
          </w:divBdr>
        </w:div>
        <w:div w:id="959848131">
          <w:marLeft w:val="0"/>
          <w:marRight w:val="0"/>
          <w:marTop w:val="0"/>
          <w:marBottom w:val="0"/>
          <w:divBdr>
            <w:top w:val="none" w:sz="0" w:space="0" w:color="auto"/>
            <w:left w:val="none" w:sz="0" w:space="0" w:color="auto"/>
            <w:bottom w:val="none" w:sz="0" w:space="0" w:color="auto"/>
            <w:right w:val="none" w:sz="0" w:space="0" w:color="auto"/>
          </w:divBdr>
        </w:div>
        <w:div w:id="1047023033">
          <w:marLeft w:val="0"/>
          <w:marRight w:val="0"/>
          <w:marTop w:val="0"/>
          <w:marBottom w:val="0"/>
          <w:divBdr>
            <w:top w:val="none" w:sz="0" w:space="0" w:color="auto"/>
            <w:left w:val="none" w:sz="0" w:space="0" w:color="auto"/>
            <w:bottom w:val="none" w:sz="0" w:space="0" w:color="auto"/>
            <w:right w:val="none" w:sz="0" w:space="0" w:color="auto"/>
          </w:divBdr>
        </w:div>
        <w:div w:id="1349142427">
          <w:marLeft w:val="0"/>
          <w:marRight w:val="0"/>
          <w:marTop w:val="0"/>
          <w:marBottom w:val="0"/>
          <w:divBdr>
            <w:top w:val="none" w:sz="0" w:space="0" w:color="auto"/>
            <w:left w:val="none" w:sz="0" w:space="0" w:color="auto"/>
            <w:bottom w:val="none" w:sz="0" w:space="0" w:color="auto"/>
            <w:right w:val="none" w:sz="0" w:space="0" w:color="auto"/>
          </w:divBdr>
        </w:div>
        <w:div w:id="476650285">
          <w:marLeft w:val="0"/>
          <w:marRight w:val="0"/>
          <w:marTop w:val="0"/>
          <w:marBottom w:val="0"/>
          <w:divBdr>
            <w:top w:val="none" w:sz="0" w:space="0" w:color="auto"/>
            <w:left w:val="none" w:sz="0" w:space="0" w:color="auto"/>
            <w:bottom w:val="none" w:sz="0" w:space="0" w:color="auto"/>
            <w:right w:val="none" w:sz="0" w:space="0" w:color="auto"/>
          </w:divBdr>
        </w:div>
        <w:div w:id="526647563">
          <w:marLeft w:val="0"/>
          <w:marRight w:val="0"/>
          <w:marTop w:val="0"/>
          <w:marBottom w:val="0"/>
          <w:divBdr>
            <w:top w:val="none" w:sz="0" w:space="0" w:color="auto"/>
            <w:left w:val="none" w:sz="0" w:space="0" w:color="auto"/>
            <w:bottom w:val="none" w:sz="0" w:space="0" w:color="auto"/>
            <w:right w:val="none" w:sz="0" w:space="0" w:color="auto"/>
          </w:divBdr>
        </w:div>
        <w:div w:id="2019959710">
          <w:marLeft w:val="0"/>
          <w:marRight w:val="0"/>
          <w:marTop w:val="0"/>
          <w:marBottom w:val="0"/>
          <w:divBdr>
            <w:top w:val="none" w:sz="0" w:space="0" w:color="auto"/>
            <w:left w:val="none" w:sz="0" w:space="0" w:color="auto"/>
            <w:bottom w:val="none" w:sz="0" w:space="0" w:color="auto"/>
            <w:right w:val="none" w:sz="0" w:space="0" w:color="auto"/>
          </w:divBdr>
        </w:div>
        <w:div w:id="1963220519">
          <w:marLeft w:val="0"/>
          <w:marRight w:val="0"/>
          <w:marTop w:val="0"/>
          <w:marBottom w:val="0"/>
          <w:divBdr>
            <w:top w:val="none" w:sz="0" w:space="0" w:color="auto"/>
            <w:left w:val="none" w:sz="0" w:space="0" w:color="auto"/>
            <w:bottom w:val="none" w:sz="0" w:space="0" w:color="auto"/>
            <w:right w:val="none" w:sz="0" w:space="0" w:color="auto"/>
          </w:divBdr>
        </w:div>
        <w:div w:id="530918105">
          <w:marLeft w:val="0"/>
          <w:marRight w:val="0"/>
          <w:marTop w:val="0"/>
          <w:marBottom w:val="0"/>
          <w:divBdr>
            <w:top w:val="none" w:sz="0" w:space="0" w:color="auto"/>
            <w:left w:val="none" w:sz="0" w:space="0" w:color="auto"/>
            <w:bottom w:val="none" w:sz="0" w:space="0" w:color="auto"/>
            <w:right w:val="none" w:sz="0" w:space="0" w:color="auto"/>
          </w:divBdr>
        </w:div>
        <w:div w:id="1321882101">
          <w:marLeft w:val="0"/>
          <w:marRight w:val="0"/>
          <w:marTop w:val="0"/>
          <w:marBottom w:val="0"/>
          <w:divBdr>
            <w:top w:val="none" w:sz="0" w:space="0" w:color="auto"/>
            <w:left w:val="none" w:sz="0" w:space="0" w:color="auto"/>
            <w:bottom w:val="none" w:sz="0" w:space="0" w:color="auto"/>
            <w:right w:val="none" w:sz="0" w:space="0" w:color="auto"/>
          </w:divBdr>
        </w:div>
        <w:div w:id="922493567">
          <w:marLeft w:val="0"/>
          <w:marRight w:val="0"/>
          <w:marTop w:val="0"/>
          <w:marBottom w:val="0"/>
          <w:divBdr>
            <w:top w:val="none" w:sz="0" w:space="0" w:color="auto"/>
            <w:left w:val="none" w:sz="0" w:space="0" w:color="auto"/>
            <w:bottom w:val="none" w:sz="0" w:space="0" w:color="auto"/>
            <w:right w:val="none" w:sz="0" w:space="0" w:color="auto"/>
          </w:divBdr>
        </w:div>
        <w:div w:id="1658878174">
          <w:marLeft w:val="0"/>
          <w:marRight w:val="0"/>
          <w:marTop w:val="0"/>
          <w:marBottom w:val="0"/>
          <w:divBdr>
            <w:top w:val="none" w:sz="0" w:space="0" w:color="auto"/>
            <w:left w:val="none" w:sz="0" w:space="0" w:color="auto"/>
            <w:bottom w:val="none" w:sz="0" w:space="0" w:color="auto"/>
            <w:right w:val="none" w:sz="0" w:space="0" w:color="auto"/>
          </w:divBdr>
        </w:div>
      </w:divsChild>
    </w:div>
    <w:div w:id="1391735857">
      <w:bodyDiv w:val="1"/>
      <w:marLeft w:val="0"/>
      <w:marRight w:val="0"/>
      <w:marTop w:val="0"/>
      <w:marBottom w:val="0"/>
      <w:divBdr>
        <w:top w:val="none" w:sz="0" w:space="0" w:color="auto"/>
        <w:left w:val="none" w:sz="0" w:space="0" w:color="auto"/>
        <w:bottom w:val="none" w:sz="0" w:space="0" w:color="auto"/>
        <w:right w:val="none" w:sz="0" w:space="0" w:color="auto"/>
      </w:divBdr>
    </w:div>
    <w:div w:id="1438326128">
      <w:bodyDiv w:val="1"/>
      <w:marLeft w:val="0"/>
      <w:marRight w:val="0"/>
      <w:marTop w:val="0"/>
      <w:marBottom w:val="0"/>
      <w:divBdr>
        <w:top w:val="none" w:sz="0" w:space="0" w:color="auto"/>
        <w:left w:val="none" w:sz="0" w:space="0" w:color="auto"/>
        <w:bottom w:val="none" w:sz="0" w:space="0" w:color="auto"/>
        <w:right w:val="none" w:sz="0" w:space="0" w:color="auto"/>
      </w:divBdr>
      <w:divsChild>
        <w:div w:id="894512860">
          <w:marLeft w:val="0"/>
          <w:marRight w:val="0"/>
          <w:marTop w:val="0"/>
          <w:marBottom w:val="0"/>
          <w:divBdr>
            <w:top w:val="none" w:sz="0" w:space="0" w:color="auto"/>
            <w:left w:val="none" w:sz="0" w:space="0" w:color="auto"/>
            <w:bottom w:val="none" w:sz="0" w:space="0" w:color="auto"/>
            <w:right w:val="none" w:sz="0" w:space="0" w:color="auto"/>
          </w:divBdr>
          <w:divsChild>
            <w:div w:id="18961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1623">
      <w:bodyDiv w:val="1"/>
      <w:marLeft w:val="0"/>
      <w:marRight w:val="0"/>
      <w:marTop w:val="0"/>
      <w:marBottom w:val="0"/>
      <w:divBdr>
        <w:top w:val="none" w:sz="0" w:space="0" w:color="auto"/>
        <w:left w:val="none" w:sz="0" w:space="0" w:color="auto"/>
        <w:bottom w:val="none" w:sz="0" w:space="0" w:color="auto"/>
        <w:right w:val="none" w:sz="0" w:space="0" w:color="auto"/>
      </w:divBdr>
      <w:divsChild>
        <w:div w:id="1498035269">
          <w:marLeft w:val="0"/>
          <w:marRight w:val="0"/>
          <w:marTop w:val="0"/>
          <w:marBottom w:val="0"/>
          <w:divBdr>
            <w:top w:val="none" w:sz="0" w:space="0" w:color="auto"/>
            <w:left w:val="none" w:sz="0" w:space="0" w:color="auto"/>
            <w:bottom w:val="none" w:sz="0" w:space="0" w:color="auto"/>
            <w:right w:val="none" w:sz="0" w:space="0" w:color="auto"/>
          </w:divBdr>
          <w:divsChild>
            <w:div w:id="18685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235">
      <w:bodyDiv w:val="1"/>
      <w:marLeft w:val="0"/>
      <w:marRight w:val="0"/>
      <w:marTop w:val="0"/>
      <w:marBottom w:val="0"/>
      <w:divBdr>
        <w:top w:val="none" w:sz="0" w:space="0" w:color="auto"/>
        <w:left w:val="none" w:sz="0" w:space="0" w:color="auto"/>
        <w:bottom w:val="none" w:sz="0" w:space="0" w:color="auto"/>
        <w:right w:val="none" w:sz="0" w:space="0" w:color="auto"/>
      </w:divBdr>
      <w:divsChild>
        <w:div w:id="855535489">
          <w:marLeft w:val="0"/>
          <w:marRight w:val="0"/>
          <w:marTop w:val="0"/>
          <w:marBottom w:val="0"/>
          <w:divBdr>
            <w:top w:val="none" w:sz="0" w:space="0" w:color="auto"/>
            <w:left w:val="none" w:sz="0" w:space="0" w:color="auto"/>
            <w:bottom w:val="none" w:sz="0" w:space="0" w:color="auto"/>
            <w:right w:val="none" w:sz="0" w:space="0" w:color="auto"/>
          </w:divBdr>
          <w:divsChild>
            <w:div w:id="848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5607">
      <w:bodyDiv w:val="1"/>
      <w:marLeft w:val="0"/>
      <w:marRight w:val="0"/>
      <w:marTop w:val="0"/>
      <w:marBottom w:val="0"/>
      <w:divBdr>
        <w:top w:val="none" w:sz="0" w:space="0" w:color="auto"/>
        <w:left w:val="none" w:sz="0" w:space="0" w:color="auto"/>
        <w:bottom w:val="none" w:sz="0" w:space="0" w:color="auto"/>
        <w:right w:val="none" w:sz="0" w:space="0" w:color="auto"/>
      </w:divBdr>
      <w:divsChild>
        <w:div w:id="217673171">
          <w:marLeft w:val="0"/>
          <w:marRight w:val="0"/>
          <w:marTop w:val="0"/>
          <w:marBottom w:val="0"/>
          <w:divBdr>
            <w:top w:val="none" w:sz="0" w:space="0" w:color="auto"/>
            <w:left w:val="none" w:sz="0" w:space="0" w:color="auto"/>
            <w:bottom w:val="none" w:sz="0" w:space="0" w:color="auto"/>
            <w:right w:val="none" w:sz="0" w:space="0" w:color="auto"/>
          </w:divBdr>
          <w:divsChild>
            <w:div w:id="15419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8296">
      <w:bodyDiv w:val="1"/>
      <w:marLeft w:val="0"/>
      <w:marRight w:val="0"/>
      <w:marTop w:val="0"/>
      <w:marBottom w:val="0"/>
      <w:divBdr>
        <w:top w:val="none" w:sz="0" w:space="0" w:color="auto"/>
        <w:left w:val="none" w:sz="0" w:space="0" w:color="auto"/>
        <w:bottom w:val="none" w:sz="0" w:space="0" w:color="auto"/>
        <w:right w:val="none" w:sz="0" w:space="0" w:color="auto"/>
      </w:divBdr>
      <w:divsChild>
        <w:div w:id="669986682">
          <w:marLeft w:val="0"/>
          <w:marRight w:val="0"/>
          <w:marTop w:val="0"/>
          <w:marBottom w:val="0"/>
          <w:divBdr>
            <w:top w:val="none" w:sz="0" w:space="0" w:color="auto"/>
            <w:left w:val="none" w:sz="0" w:space="0" w:color="auto"/>
            <w:bottom w:val="none" w:sz="0" w:space="0" w:color="auto"/>
            <w:right w:val="none" w:sz="0" w:space="0" w:color="auto"/>
          </w:divBdr>
          <w:divsChild>
            <w:div w:id="503741299">
              <w:marLeft w:val="0"/>
              <w:marRight w:val="0"/>
              <w:marTop w:val="0"/>
              <w:marBottom w:val="0"/>
              <w:divBdr>
                <w:top w:val="none" w:sz="0" w:space="0" w:color="auto"/>
                <w:left w:val="none" w:sz="0" w:space="0" w:color="auto"/>
                <w:bottom w:val="none" w:sz="0" w:space="0" w:color="auto"/>
                <w:right w:val="none" w:sz="0" w:space="0" w:color="auto"/>
              </w:divBdr>
            </w:div>
            <w:div w:id="191456257">
              <w:marLeft w:val="0"/>
              <w:marRight w:val="0"/>
              <w:marTop w:val="0"/>
              <w:marBottom w:val="0"/>
              <w:divBdr>
                <w:top w:val="none" w:sz="0" w:space="0" w:color="auto"/>
                <w:left w:val="none" w:sz="0" w:space="0" w:color="auto"/>
                <w:bottom w:val="none" w:sz="0" w:space="0" w:color="auto"/>
                <w:right w:val="none" w:sz="0" w:space="0" w:color="auto"/>
              </w:divBdr>
            </w:div>
            <w:div w:id="307325291">
              <w:marLeft w:val="0"/>
              <w:marRight w:val="0"/>
              <w:marTop w:val="0"/>
              <w:marBottom w:val="0"/>
              <w:divBdr>
                <w:top w:val="none" w:sz="0" w:space="0" w:color="auto"/>
                <w:left w:val="none" w:sz="0" w:space="0" w:color="auto"/>
                <w:bottom w:val="none" w:sz="0" w:space="0" w:color="auto"/>
                <w:right w:val="none" w:sz="0" w:space="0" w:color="auto"/>
              </w:divBdr>
            </w:div>
            <w:div w:id="1204168920">
              <w:marLeft w:val="0"/>
              <w:marRight w:val="0"/>
              <w:marTop w:val="0"/>
              <w:marBottom w:val="0"/>
              <w:divBdr>
                <w:top w:val="none" w:sz="0" w:space="0" w:color="auto"/>
                <w:left w:val="none" w:sz="0" w:space="0" w:color="auto"/>
                <w:bottom w:val="none" w:sz="0" w:space="0" w:color="auto"/>
                <w:right w:val="none" w:sz="0" w:space="0" w:color="auto"/>
              </w:divBdr>
            </w:div>
            <w:div w:id="2109736080">
              <w:marLeft w:val="0"/>
              <w:marRight w:val="0"/>
              <w:marTop w:val="0"/>
              <w:marBottom w:val="0"/>
              <w:divBdr>
                <w:top w:val="none" w:sz="0" w:space="0" w:color="auto"/>
                <w:left w:val="none" w:sz="0" w:space="0" w:color="auto"/>
                <w:bottom w:val="none" w:sz="0" w:space="0" w:color="auto"/>
                <w:right w:val="none" w:sz="0" w:space="0" w:color="auto"/>
              </w:divBdr>
            </w:div>
            <w:div w:id="653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4017">
      <w:bodyDiv w:val="1"/>
      <w:marLeft w:val="0"/>
      <w:marRight w:val="0"/>
      <w:marTop w:val="0"/>
      <w:marBottom w:val="0"/>
      <w:divBdr>
        <w:top w:val="none" w:sz="0" w:space="0" w:color="auto"/>
        <w:left w:val="none" w:sz="0" w:space="0" w:color="auto"/>
        <w:bottom w:val="none" w:sz="0" w:space="0" w:color="auto"/>
        <w:right w:val="none" w:sz="0" w:space="0" w:color="auto"/>
      </w:divBdr>
      <w:divsChild>
        <w:div w:id="1516919667">
          <w:marLeft w:val="0"/>
          <w:marRight w:val="0"/>
          <w:marTop w:val="0"/>
          <w:marBottom w:val="0"/>
          <w:divBdr>
            <w:top w:val="none" w:sz="0" w:space="0" w:color="auto"/>
            <w:left w:val="none" w:sz="0" w:space="0" w:color="auto"/>
            <w:bottom w:val="none" w:sz="0" w:space="0" w:color="auto"/>
            <w:right w:val="none" w:sz="0" w:space="0" w:color="auto"/>
          </w:divBdr>
          <w:divsChild>
            <w:div w:id="2065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romerm/adfdataflowdocs/blob/master/sampledata/Products.csv"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forexcel.com/wp/downloads-16-sample-csv-files-data-sets-for-test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romerm/adfdataflowdocs/blob/master/sampledata/moviesDB.csv"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sql/samples/adventureworks-install-configur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kromer\Document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D9120-6359-46A8-B98D-0725FA83DED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ApressTemplate_v39</Template>
  <TotalTime>32</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Kromer</dc:creator>
  <cp:lastModifiedBy>Mark Kromer</cp:lastModifiedBy>
  <cp:revision>10</cp:revision>
  <cp:lastPrinted>2015-01-01T21:40:00Z</cp:lastPrinted>
  <dcterms:created xsi:type="dcterms:W3CDTF">2022-05-10T04:29:00Z</dcterms:created>
  <dcterms:modified xsi:type="dcterms:W3CDTF">2022-05-13T06:57:00Z</dcterms:modified>
</cp:coreProperties>
</file>